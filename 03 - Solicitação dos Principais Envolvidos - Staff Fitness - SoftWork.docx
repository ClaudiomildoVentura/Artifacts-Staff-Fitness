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1"/>
        <w:tblW w:w="522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945"/>
      </w:tblGrid>
      <w:tr w:rsidR="00C56969" w:rsidRPr="00741275" w14:paraId="1F2E310C" w14:textId="77777777" w:rsidTr="00E70D80">
        <w:trPr>
          <w:trHeight w:val="135"/>
        </w:trPr>
        <w:tc>
          <w:tcPr>
            <w:tcW w:w="10945" w:type="dxa"/>
          </w:tcPr>
          <w:p w14:paraId="58BB2959" w14:textId="77777777" w:rsidR="00C56969" w:rsidRPr="00741275" w:rsidRDefault="00C56969" w:rsidP="00C56969">
            <w:pPr>
              <w:pStyle w:val="Informaesdecontato"/>
              <w:spacing w:before="0"/>
              <w:rPr>
                <w:color w:val="000000" w:themeColor="text1"/>
                <w:lang w:val="pt-BR"/>
              </w:rPr>
            </w:pPr>
            <w:bookmarkStart w:id="0" w:name="_Hlk7513522"/>
            <w:bookmarkStart w:id="1" w:name="_Hlk7513343"/>
          </w:p>
        </w:tc>
      </w:tr>
      <w:tr w:rsidR="00C56969" w:rsidRPr="00741275" w14:paraId="3CCA87BF" w14:textId="77777777" w:rsidTr="00E70D80">
        <w:trPr>
          <w:trHeight w:val="1005"/>
        </w:trPr>
        <w:tc>
          <w:tcPr>
            <w:tcW w:w="10945" w:type="dxa"/>
            <w:vAlign w:val="bottom"/>
          </w:tcPr>
          <w:p w14:paraId="7B2E0DF5" w14:textId="121A5A4F" w:rsidR="00E04579" w:rsidRDefault="00B629FF" w:rsidP="00C56969">
            <w:pPr>
              <w:pStyle w:val="Ttulo"/>
              <w:rPr>
                <w:rFonts w:ascii="Arial Black" w:hAnsi="Arial Black"/>
                <w:color w:val="auto"/>
                <w:sz w:val="44"/>
                <w:lang w:val="pt-BR"/>
              </w:rPr>
            </w:pPr>
            <w:r>
              <w:rPr>
                <w:rFonts w:ascii="Arial Black" w:hAnsi="Arial Black"/>
                <w:color w:val="auto"/>
                <w:sz w:val="44"/>
                <w:lang w:val="pt-BR"/>
              </w:rPr>
              <w:t>SOLICITAÇÃO DOS PRINCIPAIS ENVOLVIDOS</w:t>
            </w:r>
          </w:p>
          <w:p w14:paraId="2030E9FC" w14:textId="7D9282AD" w:rsidR="00C56969" w:rsidRPr="00E04579" w:rsidRDefault="00E04579" w:rsidP="00C56969">
            <w:pPr>
              <w:pStyle w:val="Ttulo"/>
              <w:rPr>
                <w:rFonts w:ascii="Arial Black" w:hAnsi="Arial Black"/>
                <w:color w:val="auto"/>
                <w:sz w:val="44"/>
                <w:lang w:val="pt-BR"/>
              </w:rPr>
            </w:pPr>
            <w:r w:rsidRPr="00E04579">
              <w:rPr>
                <w:rFonts w:ascii="Arial" w:hAnsi="Arial" w:cs="Arial"/>
                <w:color w:val="auto"/>
                <w:sz w:val="44"/>
                <w:szCs w:val="44"/>
                <w:lang w:val="pt-BR"/>
              </w:rPr>
              <w:t xml:space="preserve">Versão </w:t>
            </w:r>
            <w:r w:rsidR="00DA2AD5">
              <w:rPr>
                <w:rFonts w:ascii="Arial" w:hAnsi="Arial" w:cs="Arial"/>
                <w:color w:val="auto"/>
                <w:sz w:val="44"/>
                <w:szCs w:val="44"/>
                <w:lang w:val="pt-BR"/>
              </w:rPr>
              <w:t>1</w:t>
            </w:r>
            <w:r w:rsidRPr="00E04579">
              <w:rPr>
                <w:rFonts w:ascii="Arial" w:hAnsi="Arial" w:cs="Arial"/>
                <w:color w:val="auto"/>
                <w:sz w:val="44"/>
                <w:szCs w:val="44"/>
                <w:lang w:val="pt-BR"/>
              </w:rPr>
              <w:t>.</w:t>
            </w:r>
            <w:r w:rsidR="00E55F89">
              <w:rPr>
                <w:rFonts w:ascii="Arial" w:hAnsi="Arial" w:cs="Arial"/>
                <w:color w:val="auto"/>
                <w:sz w:val="44"/>
                <w:szCs w:val="44"/>
                <w:lang w:val="pt-BR"/>
              </w:rPr>
              <w:t>9</w:t>
            </w:r>
            <w:r w:rsidRPr="00E04579">
              <w:rPr>
                <w:rFonts w:ascii="Arial Black" w:hAnsi="Arial Black"/>
                <w:color w:val="auto"/>
                <w:sz w:val="44"/>
                <w:lang w:val="pt-BR"/>
              </w:rPr>
              <w:t xml:space="preserve">   </w:t>
            </w:r>
          </w:p>
          <w:p w14:paraId="4A1C5A8C" w14:textId="37419845" w:rsidR="00E04579" w:rsidRPr="00E04579" w:rsidRDefault="00E04579" w:rsidP="00E04579">
            <w:pPr>
              <w:rPr>
                <w:lang w:val="pt-BR"/>
              </w:rPr>
            </w:pPr>
          </w:p>
        </w:tc>
      </w:tr>
      <w:tr w:rsidR="00C56969" w:rsidRPr="00741275" w14:paraId="6160142B" w14:textId="77777777" w:rsidTr="00E70D80">
        <w:trPr>
          <w:trHeight w:val="5508"/>
        </w:trPr>
        <w:tc>
          <w:tcPr>
            <w:tcW w:w="10945" w:type="dxa"/>
            <w:vAlign w:val="bottom"/>
          </w:tcPr>
          <w:p w14:paraId="40C690E4" w14:textId="77777777" w:rsidR="00C56969" w:rsidRDefault="00C56969" w:rsidP="00C56969">
            <w:pPr>
              <w:rPr>
                <w:lang w:val="pt-BR"/>
              </w:rPr>
            </w:pPr>
          </w:p>
          <w:p w14:paraId="1CB140E3" w14:textId="77777777" w:rsidR="00C56969" w:rsidRDefault="00C56969" w:rsidP="00C56969">
            <w:pPr>
              <w:rPr>
                <w:lang w:val="pt-BR"/>
              </w:rPr>
            </w:pPr>
          </w:p>
          <w:p w14:paraId="5286E625" w14:textId="77777777" w:rsidR="00E04579" w:rsidRDefault="00E04579" w:rsidP="00C56969">
            <w:pPr>
              <w:jc w:val="center"/>
              <w:rPr>
                <w:noProof/>
                <w:lang w:eastAsia="pt-BR"/>
              </w:rPr>
            </w:pPr>
          </w:p>
          <w:p w14:paraId="7579EC03" w14:textId="6803359F" w:rsidR="00C56969" w:rsidRPr="00741275" w:rsidRDefault="00E04579" w:rsidP="00E04579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3CB4B886" wp14:editId="1B43A67B">
                  <wp:extent cx="1829694" cy="182969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ftG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694" cy="1829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52863BE5" w14:textId="77777777" w:rsidR="00E70D80" w:rsidRDefault="00E70D80" w:rsidP="00E70D80">
      <w:pPr>
        <w:jc w:val="center"/>
        <w:rPr>
          <w:rFonts w:ascii="Arial" w:hAnsi="Arial" w:cs="Arial"/>
          <w:b/>
          <w:color w:val="auto"/>
          <w:sz w:val="44"/>
          <w:szCs w:val="28"/>
          <w:lang w:val="pt-BR"/>
        </w:rPr>
      </w:pPr>
      <w:r>
        <w:rPr>
          <w:rFonts w:ascii="Arial" w:hAnsi="Arial" w:cs="Arial"/>
          <w:b/>
          <w:color w:val="auto"/>
          <w:sz w:val="44"/>
          <w:szCs w:val="28"/>
          <w:lang w:val="pt-BR"/>
        </w:rPr>
        <w:t>Centro Universitário Joaquim Nabuco</w:t>
      </w:r>
    </w:p>
    <w:p w14:paraId="2119C9A4" w14:textId="77777777" w:rsidR="00642E04" w:rsidRPr="00642E04" w:rsidRDefault="00642E04" w:rsidP="00642E04">
      <w:pPr>
        <w:jc w:val="center"/>
        <w:rPr>
          <w:rFonts w:ascii="Arial" w:hAnsi="Arial" w:cs="Arial"/>
          <w:b/>
          <w:color w:val="auto"/>
          <w:sz w:val="44"/>
          <w:szCs w:val="28"/>
          <w:lang w:val="pt-BR"/>
        </w:rPr>
      </w:pPr>
      <w:r w:rsidRPr="00642E04">
        <w:rPr>
          <w:rFonts w:ascii="Arial" w:hAnsi="Arial" w:cs="Arial"/>
          <w:b/>
          <w:color w:val="auto"/>
          <w:sz w:val="44"/>
          <w:szCs w:val="28"/>
          <w:lang w:val="pt-BR"/>
        </w:rPr>
        <w:t>Bacharelado em Sistemas de Informação</w:t>
      </w:r>
    </w:p>
    <w:p w14:paraId="75595318" w14:textId="77777777" w:rsidR="00642E04" w:rsidRPr="00642E04" w:rsidRDefault="00642E04" w:rsidP="00642E04">
      <w:pPr>
        <w:jc w:val="center"/>
        <w:rPr>
          <w:rFonts w:ascii="Arial" w:hAnsi="Arial" w:cs="Arial"/>
          <w:b/>
          <w:color w:val="auto"/>
          <w:sz w:val="28"/>
          <w:szCs w:val="28"/>
          <w:lang w:val="pt-BR"/>
        </w:rPr>
      </w:pPr>
    </w:p>
    <w:p w14:paraId="7ED5BA99" w14:textId="1F96BDA5" w:rsidR="00642E04" w:rsidRPr="008F102F" w:rsidRDefault="00626BFF" w:rsidP="00642E04">
      <w:pPr>
        <w:jc w:val="center"/>
        <w:rPr>
          <w:rFonts w:ascii="Arial" w:hAnsi="Arial" w:cs="Arial"/>
          <w:b/>
          <w:color w:val="000000" w:themeColor="text1"/>
          <w:sz w:val="28"/>
          <w:lang w:val="pt-BR"/>
        </w:rPr>
      </w:pPr>
      <w:r>
        <w:rPr>
          <w:rFonts w:ascii="Arial" w:hAnsi="Arial" w:cs="Arial"/>
          <w:b/>
          <w:color w:val="000000" w:themeColor="text1"/>
          <w:sz w:val="28"/>
          <w:lang w:val="pt-BR"/>
        </w:rPr>
        <w:t>Acadêmicos</w:t>
      </w:r>
    </w:p>
    <w:p w14:paraId="446313B8" w14:textId="77777777" w:rsidR="007C32FB" w:rsidRDefault="007C32FB" w:rsidP="007C32FB">
      <w:pPr>
        <w:jc w:val="center"/>
        <w:rPr>
          <w:rFonts w:ascii="Arial" w:hAnsi="Arial" w:cs="Arial"/>
          <w:color w:val="000000" w:themeColor="text1"/>
          <w:sz w:val="28"/>
          <w:lang w:val="pt-BR"/>
        </w:rPr>
      </w:pPr>
      <w:r>
        <w:rPr>
          <w:rFonts w:ascii="Arial" w:hAnsi="Arial" w:cs="Arial"/>
          <w:color w:val="000000" w:themeColor="text1"/>
          <w:sz w:val="28"/>
          <w:lang w:val="pt-BR"/>
        </w:rPr>
        <w:t>Claudiomildo Ventura</w:t>
      </w:r>
    </w:p>
    <w:p w14:paraId="27F85CFA" w14:textId="77777777" w:rsidR="007C32FB" w:rsidRDefault="007C32FB" w:rsidP="007C32FB">
      <w:pPr>
        <w:jc w:val="center"/>
        <w:rPr>
          <w:rFonts w:ascii="Arial" w:hAnsi="Arial" w:cs="Arial"/>
          <w:color w:val="000000" w:themeColor="text1"/>
          <w:sz w:val="28"/>
          <w:lang w:val="pt-BR"/>
        </w:rPr>
      </w:pPr>
      <w:r>
        <w:rPr>
          <w:rFonts w:ascii="Arial" w:hAnsi="Arial" w:cs="Arial"/>
          <w:color w:val="000000" w:themeColor="text1"/>
          <w:sz w:val="28"/>
          <w:lang w:val="pt-BR"/>
        </w:rPr>
        <w:t>Leonardo belas</w:t>
      </w:r>
    </w:p>
    <w:p w14:paraId="7E13A235" w14:textId="77777777" w:rsidR="007C32FB" w:rsidRDefault="007C32FB" w:rsidP="007C32FB">
      <w:pPr>
        <w:jc w:val="center"/>
        <w:rPr>
          <w:rFonts w:ascii="Arial" w:hAnsi="Arial" w:cs="Arial"/>
          <w:color w:val="000000" w:themeColor="text1"/>
          <w:sz w:val="28"/>
          <w:lang w:val="pt-BR"/>
        </w:rPr>
      </w:pPr>
      <w:r>
        <w:rPr>
          <w:rFonts w:ascii="Arial" w:hAnsi="Arial" w:cs="Arial"/>
          <w:color w:val="000000" w:themeColor="text1"/>
          <w:sz w:val="28"/>
          <w:lang w:val="pt-BR"/>
        </w:rPr>
        <w:t>Lucas Wallis</w:t>
      </w:r>
    </w:p>
    <w:p w14:paraId="5242BEB8" w14:textId="77777777" w:rsidR="007C32FB" w:rsidRDefault="007C32FB" w:rsidP="007C32FB">
      <w:pPr>
        <w:jc w:val="center"/>
        <w:rPr>
          <w:rFonts w:ascii="Arial" w:hAnsi="Arial" w:cs="Arial"/>
          <w:color w:val="000000" w:themeColor="text1"/>
          <w:sz w:val="28"/>
          <w:lang w:val="pt-BR"/>
        </w:rPr>
      </w:pPr>
      <w:r>
        <w:rPr>
          <w:rFonts w:ascii="Arial" w:hAnsi="Arial" w:cs="Arial"/>
          <w:color w:val="000000" w:themeColor="text1"/>
          <w:sz w:val="28"/>
          <w:lang w:val="pt-BR"/>
        </w:rPr>
        <w:t>William Andrey</w:t>
      </w:r>
    </w:p>
    <w:p w14:paraId="358C21B2" w14:textId="77777777" w:rsidR="00C3636F" w:rsidRPr="008F102F" w:rsidRDefault="00C3636F" w:rsidP="00642E04">
      <w:pPr>
        <w:jc w:val="center"/>
        <w:rPr>
          <w:rFonts w:ascii="Arial" w:hAnsi="Arial" w:cs="Arial"/>
          <w:color w:val="000000" w:themeColor="text1"/>
          <w:sz w:val="28"/>
          <w:lang w:val="pt-BR"/>
        </w:rPr>
      </w:pPr>
    </w:p>
    <w:tbl>
      <w:tblPr>
        <w:tblpPr w:leftFromText="141" w:rightFromText="141" w:vertAnchor="text" w:tblpY="3"/>
        <w:tblW w:w="4748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17"/>
        <w:gridCol w:w="1084"/>
        <w:gridCol w:w="3542"/>
        <w:gridCol w:w="246"/>
        <w:gridCol w:w="1550"/>
        <w:gridCol w:w="2900"/>
      </w:tblGrid>
      <w:tr w:rsidR="000D7C59" w:rsidRPr="00741275" w14:paraId="36859726" w14:textId="77777777" w:rsidTr="004A2606">
        <w:trPr>
          <w:trHeight w:val="184"/>
        </w:trPr>
        <w:tc>
          <w:tcPr>
            <w:tcW w:w="310" w:type="pct"/>
          </w:tcPr>
          <w:p w14:paraId="0F8D7414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545" w:type="pct"/>
            <w:vAlign w:val="bottom"/>
          </w:tcPr>
          <w:p w14:paraId="40AAE67A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782" w:type="pct"/>
            <w:vAlign w:val="bottom"/>
          </w:tcPr>
          <w:p w14:paraId="7758AD89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124" w:type="pct"/>
            <w:vAlign w:val="bottom"/>
          </w:tcPr>
          <w:p w14:paraId="20064B18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780" w:type="pct"/>
            <w:vAlign w:val="bottom"/>
          </w:tcPr>
          <w:p w14:paraId="2C7BA7F8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459" w:type="pct"/>
            <w:vAlign w:val="bottom"/>
          </w:tcPr>
          <w:p w14:paraId="1EE79D2D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</w:tr>
      <w:tr w:rsidR="000D7C59" w:rsidRPr="00741275" w14:paraId="0D6FB2A7" w14:textId="77777777" w:rsidTr="004A2606">
        <w:trPr>
          <w:trHeight w:val="184"/>
        </w:trPr>
        <w:tc>
          <w:tcPr>
            <w:tcW w:w="310" w:type="pct"/>
          </w:tcPr>
          <w:p w14:paraId="3E045170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545" w:type="pct"/>
            <w:vAlign w:val="bottom"/>
          </w:tcPr>
          <w:p w14:paraId="46B51E36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782" w:type="pct"/>
            <w:vAlign w:val="bottom"/>
          </w:tcPr>
          <w:p w14:paraId="2D54E65E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124" w:type="pct"/>
            <w:vAlign w:val="bottom"/>
          </w:tcPr>
          <w:p w14:paraId="2D167B71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780" w:type="pct"/>
            <w:vAlign w:val="bottom"/>
          </w:tcPr>
          <w:p w14:paraId="528A68FA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459" w:type="pct"/>
            <w:vAlign w:val="bottom"/>
          </w:tcPr>
          <w:p w14:paraId="22EA313D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</w:tr>
      <w:tr w:rsidR="000D7C59" w:rsidRPr="00741275" w14:paraId="28DA4C66" w14:textId="77777777" w:rsidTr="004A2606">
        <w:trPr>
          <w:trHeight w:val="184"/>
        </w:trPr>
        <w:tc>
          <w:tcPr>
            <w:tcW w:w="310" w:type="pct"/>
          </w:tcPr>
          <w:p w14:paraId="11255AB5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545" w:type="pct"/>
            <w:vAlign w:val="bottom"/>
          </w:tcPr>
          <w:p w14:paraId="61158168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782" w:type="pct"/>
            <w:vAlign w:val="bottom"/>
          </w:tcPr>
          <w:p w14:paraId="111260B4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124" w:type="pct"/>
            <w:vAlign w:val="bottom"/>
          </w:tcPr>
          <w:p w14:paraId="09149EC7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780" w:type="pct"/>
            <w:vAlign w:val="bottom"/>
          </w:tcPr>
          <w:p w14:paraId="771BF369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459" w:type="pct"/>
            <w:vAlign w:val="bottom"/>
          </w:tcPr>
          <w:p w14:paraId="0655E90D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</w:tr>
      <w:tr w:rsidR="000D7C59" w:rsidRPr="00741275" w14:paraId="0687EFDD" w14:textId="77777777" w:rsidTr="004A2606">
        <w:trPr>
          <w:trHeight w:val="184"/>
        </w:trPr>
        <w:tc>
          <w:tcPr>
            <w:tcW w:w="310" w:type="pct"/>
          </w:tcPr>
          <w:p w14:paraId="59B1B321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545" w:type="pct"/>
            <w:vAlign w:val="bottom"/>
          </w:tcPr>
          <w:p w14:paraId="1131DD2C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782" w:type="pct"/>
            <w:vAlign w:val="bottom"/>
          </w:tcPr>
          <w:p w14:paraId="40FE8ED7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124" w:type="pct"/>
            <w:vAlign w:val="bottom"/>
          </w:tcPr>
          <w:p w14:paraId="00BAAE3E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780" w:type="pct"/>
            <w:vAlign w:val="bottom"/>
          </w:tcPr>
          <w:p w14:paraId="14BB35BA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1459" w:type="pct"/>
            <w:vAlign w:val="bottom"/>
          </w:tcPr>
          <w:p w14:paraId="6D08D2B2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</w:tr>
      <w:tr w:rsidR="000D7C59" w:rsidRPr="00741275" w14:paraId="1A4FAB0B" w14:textId="77777777" w:rsidTr="004A2606">
        <w:trPr>
          <w:trHeight w:val="184"/>
        </w:trPr>
        <w:tc>
          <w:tcPr>
            <w:tcW w:w="310" w:type="pct"/>
          </w:tcPr>
          <w:p w14:paraId="2809B074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  <w:tc>
          <w:tcPr>
            <w:tcW w:w="545" w:type="pct"/>
            <w:vAlign w:val="bottom"/>
          </w:tcPr>
          <w:p w14:paraId="16C30A57" w14:textId="77777777" w:rsidR="000D7C59" w:rsidRPr="00741275" w:rsidRDefault="000D7C59" w:rsidP="000D7C59">
            <w:pPr>
              <w:pStyle w:val="Informaesdecontato"/>
              <w:rPr>
                <w:b/>
                <w:lang w:val="pt-BR"/>
              </w:rPr>
            </w:pPr>
          </w:p>
        </w:tc>
        <w:tc>
          <w:tcPr>
            <w:tcW w:w="4145" w:type="pct"/>
            <w:gridSpan w:val="4"/>
            <w:vAlign w:val="bottom"/>
          </w:tcPr>
          <w:p w14:paraId="537067EC" w14:textId="77777777" w:rsidR="000D7C59" w:rsidRPr="00741275" w:rsidRDefault="000D7C59" w:rsidP="000D7C59">
            <w:pPr>
              <w:pStyle w:val="Informaesdecontato"/>
              <w:rPr>
                <w:lang w:val="pt-BR"/>
              </w:rPr>
            </w:pPr>
          </w:p>
        </w:tc>
      </w:tr>
      <w:tr w:rsidR="000D7C59" w:rsidRPr="00741275" w14:paraId="6896A788" w14:textId="77777777" w:rsidTr="004A2606">
        <w:trPr>
          <w:trHeight w:val="184"/>
        </w:trPr>
        <w:tc>
          <w:tcPr>
            <w:tcW w:w="310" w:type="pct"/>
          </w:tcPr>
          <w:p w14:paraId="7D618475" w14:textId="77777777" w:rsidR="000D7C59" w:rsidRPr="00741275" w:rsidRDefault="000D7C59" w:rsidP="000D7C59">
            <w:pPr>
              <w:pStyle w:val="Informaesdecontato"/>
              <w:spacing w:before="0"/>
              <w:rPr>
                <w:sz w:val="12"/>
                <w:lang w:val="pt-BR"/>
              </w:rPr>
            </w:pPr>
          </w:p>
        </w:tc>
        <w:tc>
          <w:tcPr>
            <w:tcW w:w="4690" w:type="pct"/>
            <w:gridSpan w:val="5"/>
            <w:tcBorders>
              <w:bottom w:val="single" w:sz="18" w:space="0" w:color="000000" w:themeColor="text2"/>
            </w:tcBorders>
          </w:tcPr>
          <w:p w14:paraId="212376F0" w14:textId="77777777" w:rsidR="000D7C59" w:rsidRPr="00741275" w:rsidRDefault="000D7C59" w:rsidP="000D7C59">
            <w:pPr>
              <w:pStyle w:val="Informaesdecontato"/>
              <w:spacing w:before="0"/>
              <w:rPr>
                <w:sz w:val="12"/>
                <w:lang w:val="pt-BR"/>
              </w:rPr>
            </w:pPr>
          </w:p>
        </w:tc>
      </w:tr>
      <w:tr w:rsidR="000D7C59" w:rsidRPr="00741275" w14:paraId="66D1CA88" w14:textId="77777777" w:rsidTr="004A2606">
        <w:trPr>
          <w:trHeight w:val="184"/>
        </w:trPr>
        <w:tc>
          <w:tcPr>
            <w:tcW w:w="310" w:type="pct"/>
          </w:tcPr>
          <w:p w14:paraId="76A5FE25" w14:textId="77777777" w:rsidR="000D7C59" w:rsidRPr="00741275" w:rsidRDefault="000D7C59" w:rsidP="000D7C59">
            <w:pPr>
              <w:pStyle w:val="Informaesdecontato"/>
              <w:spacing w:before="0"/>
              <w:rPr>
                <w:sz w:val="12"/>
                <w:lang w:val="pt-BR"/>
              </w:rPr>
            </w:pPr>
          </w:p>
        </w:tc>
        <w:tc>
          <w:tcPr>
            <w:tcW w:w="4690" w:type="pct"/>
            <w:gridSpan w:val="5"/>
            <w:tcBorders>
              <w:top w:val="single" w:sz="18" w:space="0" w:color="000000" w:themeColor="text2"/>
            </w:tcBorders>
          </w:tcPr>
          <w:p w14:paraId="5913C74D" w14:textId="77777777" w:rsidR="000D7C59" w:rsidRPr="00741275" w:rsidRDefault="000D7C59" w:rsidP="000D7C59">
            <w:pPr>
              <w:pStyle w:val="Informaesdecontato"/>
              <w:spacing w:before="0"/>
              <w:rPr>
                <w:sz w:val="12"/>
                <w:lang w:val="pt-BR"/>
              </w:rPr>
            </w:pPr>
          </w:p>
        </w:tc>
      </w:tr>
    </w:tbl>
    <w:p w14:paraId="1953C363" w14:textId="77777777" w:rsidR="00642E04" w:rsidRPr="000D7C59" w:rsidRDefault="00642E04" w:rsidP="00642E04">
      <w:pPr>
        <w:jc w:val="center"/>
        <w:rPr>
          <w:rFonts w:ascii="Arial" w:hAnsi="Arial" w:cs="Arial"/>
          <w:b/>
          <w:color w:val="auto"/>
          <w:sz w:val="28"/>
        </w:rPr>
      </w:pPr>
      <w:r w:rsidRPr="000D7C59">
        <w:rPr>
          <w:rFonts w:ascii="Arial" w:hAnsi="Arial" w:cs="Arial"/>
          <w:b/>
          <w:color w:val="auto"/>
          <w:sz w:val="28"/>
        </w:rPr>
        <w:t>SOFTWORK / 2019</w:t>
      </w:r>
    </w:p>
    <w:p w14:paraId="7E24621F" w14:textId="77777777" w:rsidR="00107A91" w:rsidRDefault="00642E04" w:rsidP="000D7C59">
      <w:pPr>
        <w:spacing w:line="360" w:lineRule="auto"/>
        <w:jc w:val="center"/>
        <w:rPr>
          <w:rFonts w:ascii="Arial" w:hAnsi="Arial" w:cs="Arial"/>
          <w:b/>
          <w:color w:val="auto"/>
          <w:sz w:val="28"/>
        </w:rPr>
      </w:pPr>
      <w:r w:rsidRPr="000D7C59">
        <w:rPr>
          <w:rFonts w:ascii="Arial" w:hAnsi="Arial" w:cs="Arial"/>
          <w:b/>
          <w:color w:val="auto"/>
          <w:sz w:val="28"/>
        </w:rPr>
        <w:t>Paulista – PE</w:t>
      </w:r>
      <w:bookmarkEnd w:id="1"/>
      <w:r w:rsidR="00BF39F0">
        <w:rPr>
          <w:rFonts w:ascii="Arial" w:hAnsi="Arial" w:cs="Arial"/>
          <w:b/>
          <w:color w:val="auto"/>
          <w:sz w:val="28"/>
        </w:rPr>
        <w:t xml:space="preserve">  </w:t>
      </w:r>
    </w:p>
    <w:p w14:paraId="6B44C28D" w14:textId="1544740A" w:rsidR="00BF39F0" w:rsidRPr="00CD66D6" w:rsidRDefault="00BF39F0" w:rsidP="00C53B06">
      <w:pPr>
        <w:spacing w:line="360" w:lineRule="auto"/>
        <w:rPr>
          <w:rFonts w:ascii="Arial" w:hAnsi="Arial" w:cs="Arial"/>
          <w:b/>
          <w:color w:val="auto"/>
          <w:sz w:val="28"/>
        </w:rPr>
        <w:sectPr w:rsidR="00BF39F0" w:rsidRPr="00CD66D6" w:rsidSect="00625FC4">
          <w:headerReference w:type="default" r:id="rId12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CCF6C07" w14:textId="77777777" w:rsidR="00594629" w:rsidRPr="00DA2AD5" w:rsidRDefault="00594629" w:rsidP="00594629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Histórico de Revisões</w:t>
      </w:r>
    </w:p>
    <w:tbl>
      <w:tblPr>
        <w:tblStyle w:val="Tabelacomgrade"/>
        <w:tblW w:w="10733" w:type="dxa"/>
        <w:tblInd w:w="-1099" w:type="dxa"/>
        <w:tblLook w:val="04A0" w:firstRow="1" w:lastRow="0" w:firstColumn="1" w:lastColumn="0" w:noHBand="0" w:noVBand="1"/>
      </w:tblPr>
      <w:tblGrid>
        <w:gridCol w:w="2049"/>
        <w:gridCol w:w="2115"/>
        <w:gridCol w:w="2033"/>
        <w:gridCol w:w="4536"/>
      </w:tblGrid>
      <w:tr w:rsidR="00594629" w14:paraId="4C979561" w14:textId="77777777" w:rsidTr="002630AD">
        <w:tc>
          <w:tcPr>
            <w:tcW w:w="2049" w:type="dxa"/>
            <w:shd w:val="clear" w:color="auto" w:fill="F2F2F2" w:themeFill="background1" w:themeFillShade="F2"/>
          </w:tcPr>
          <w:p w14:paraId="2C7019FE" w14:textId="77777777" w:rsidR="00594629" w:rsidRPr="00DA2AD5" w:rsidRDefault="00594629" w:rsidP="007C181F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DA2AD5">
              <w:rPr>
                <w:rFonts w:ascii="Arial" w:hAnsi="Arial" w:cs="Arial"/>
                <w:b/>
                <w:color w:val="auto"/>
                <w:szCs w:val="22"/>
              </w:rPr>
              <w:t>Versão</w:t>
            </w:r>
          </w:p>
        </w:tc>
        <w:tc>
          <w:tcPr>
            <w:tcW w:w="2115" w:type="dxa"/>
            <w:shd w:val="clear" w:color="auto" w:fill="F2F2F2" w:themeFill="background1" w:themeFillShade="F2"/>
          </w:tcPr>
          <w:p w14:paraId="63A1E9C2" w14:textId="77777777" w:rsidR="00594629" w:rsidRPr="00DA2AD5" w:rsidRDefault="00594629" w:rsidP="007C181F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DA2AD5">
              <w:rPr>
                <w:rFonts w:ascii="Arial" w:hAnsi="Arial" w:cs="Arial"/>
                <w:b/>
                <w:color w:val="auto"/>
                <w:szCs w:val="22"/>
              </w:rPr>
              <w:t>Data</w:t>
            </w:r>
          </w:p>
        </w:tc>
        <w:tc>
          <w:tcPr>
            <w:tcW w:w="2033" w:type="dxa"/>
            <w:shd w:val="clear" w:color="auto" w:fill="F2F2F2" w:themeFill="background1" w:themeFillShade="F2"/>
          </w:tcPr>
          <w:p w14:paraId="55919210" w14:textId="77777777" w:rsidR="00594629" w:rsidRPr="00DA2AD5" w:rsidRDefault="00594629" w:rsidP="007C181F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DA2AD5">
              <w:rPr>
                <w:rFonts w:ascii="Arial" w:hAnsi="Arial" w:cs="Arial"/>
                <w:b/>
                <w:color w:val="auto"/>
                <w:szCs w:val="22"/>
              </w:rPr>
              <w:t>Autor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4C9D60CE" w14:textId="77777777" w:rsidR="00594629" w:rsidRPr="00DA2AD5" w:rsidRDefault="00594629" w:rsidP="007C181F">
            <w:pPr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DA2AD5">
              <w:rPr>
                <w:rFonts w:ascii="Arial" w:hAnsi="Arial" w:cs="Arial"/>
                <w:b/>
                <w:color w:val="auto"/>
                <w:szCs w:val="22"/>
              </w:rPr>
              <w:t>Descrição</w:t>
            </w:r>
          </w:p>
        </w:tc>
      </w:tr>
      <w:tr w:rsidR="00594629" w14:paraId="491C432C" w14:textId="77777777" w:rsidTr="00594629">
        <w:tc>
          <w:tcPr>
            <w:tcW w:w="2049" w:type="dxa"/>
          </w:tcPr>
          <w:p w14:paraId="6E4A7C35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1.0</w:t>
            </w:r>
          </w:p>
        </w:tc>
        <w:tc>
          <w:tcPr>
            <w:tcW w:w="2115" w:type="dxa"/>
          </w:tcPr>
          <w:p w14:paraId="3A8BF284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02/05/2019</w:t>
            </w:r>
          </w:p>
        </w:tc>
        <w:tc>
          <w:tcPr>
            <w:tcW w:w="2033" w:type="dxa"/>
          </w:tcPr>
          <w:p w14:paraId="25E39622" w14:textId="166D05D0" w:rsidR="00594629" w:rsidRDefault="00594629" w:rsidP="0059462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Lucas, Claudiomildo, William, Leonardo</w:t>
            </w:r>
          </w:p>
        </w:tc>
        <w:tc>
          <w:tcPr>
            <w:tcW w:w="4536" w:type="dxa"/>
          </w:tcPr>
          <w:p w14:paraId="27036A93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Elaboração do documento</w:t>
            </w:r>
          </w:p>
        </w:tc>
      </w:tr>
      <w:tr w:rsidR="00594629" w14:paraId="0CB18173" w14:textId="77777777" w:rsidTr="00594629">
        <w:tc>
          <w:tcPr>
            <w:tcW w:w="2049" w:type="dxa"/>
          </w:tcPr>
          <w:p w14:paraId="5C49CA8C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1.1</w:t>
            </w:r>
          </w:p>
        </w:tc>
        <w:tc>
          <w:tcPr>
            <w:tcW w:w="2115" w:type="dxa"/>
          </w:tcPr>
          <w:p w14:paraId="15EC355A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04/05/2019</w:t>
            </w:r>
          </w:p>
        </w:tc>
        <w:tc>
          <w:tcPr>
            <w:tcW w:w="2033" w:type="dxa"/>
          </w:tcPr>
          <w:p w14:paraId="21C78507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Lucas Wallis</w:t>
            </w:r>
          </w:p>
        </w:tc>
        <w:tc>
          <w:tcPr>
            <w:tcW w:w="4536" w:type="dxa"/>
          </w:tcPr>
          <w:p w14:paraId="7E473462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594629" w14:paraId="0DB4B961" w14:textId="77777777" w:rsidTr="00594629">
        <w:tc>
          <w:tcPr>
            <w:tcW w:w="2049" w:type="dxa"/>
          </w:tcPr>
          <w:p w14:paraId="10BFD758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1.2</w:t>
            </w:r>
          </w:p>
        </w:tc>
        <w:tc>
          <w:tcPr>
            <w:tcW w:w="2115" w:type="dxa"/>
          </w:tcPr>
          <w:p w14:paraId="2AB51826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12/06/2019</w:t>
            </w:r>
          </w:p>
        </w:tc>
        <w:tc>
          <w:tcPr>
            <w:tcW w:w="2033" w:type="dxa"/>
          </w:tcPr>
          <w:p w14:paraId="006C20BB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4F305EE1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594629" w14:paraId="6D720649" w14:textId="77777777" w:rsidTr="007C181F">
        <w:tc>
          <w:tcPr>
            <w:tcW w:w="2049" w:type="dxa"/>
          </w:tcPr>
          <w:p w14:paraId="3014F4D9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1.3</w:t>
            </w:r>
          </w:p>
        </w:tc>
        <w:tc>
          <w:tcPr>
            <w:tcW w:w="2115" w:type="dxa"/>
          </w:tcPr>
          <w:p w14:paraId="2F02078B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29/08/2019</w:t>
            </w:r>
          </w:p>
        </w:tc>
        <w:tc>
          <w:tcPr>
            <w:tcW w:w="2033" w:type="dxa"/>
          </w:tcPr>
          <w:p w14:paraId="7BE829BF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149684D1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594629" w14:paraId="395711AD" w14:textId="77777777" w:rsidTr="007C181F">
        <w:tc>
          <w:tcPr>
            <w:tcW w:w="2049" w:type="dxa"/>
          </w:tcPr>
          <w:p w14:paraId="4A681FD8" w14:textId="32152071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1.4</w:t>
            </w:r>
          </w:p>
        </w:tc>
        <w:tc>
          <w:tcPr>
            <w:tcW w:w="2115" w:type="dxa"/>
          </w:tcPr>
          <w:p w14:paraId="179A8F17" w14:textId="64CC02A8" w:rsidR="00594629" w:rsidRDefault="00406C04" w:rsidP="00135A8D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19</w:t>
            </w:r>
            <w:r w:rsidR="00594629">
              <w:rPr>
                <w:rFonts w:ascii="Arial" w:hAnsi="Arial" w:cs="Arial"/>
                <w:color w:val="000000" w:themeColor="text1"/>
                <w:szCs w:val="22"/>
              </w:rPr>
              <w:t>/09/2019</w:t>
            </w:r>
          </w:p>
        </w:tc>
        <w:tc>
          <w:tcPr>
            <w:tcW w:w="2033" w:type="dxa"/>
          </w:tcPr>
          <w:p w14:paraId="1F70353B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2EB6E40A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594629" w14:paraId="5EC9963B" w14:textId="77777777" w:rsidTr="00594629">
        <w:tc>
          <w:tcPr>
            <w:tcW w:w="2049" w:type="dxa"/>
          </w:tcPr>
          <w:p w14:paraId="693882CC" w14:textId="2C53FF96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1.5</w:t>
            </w:r>
          </w:p>
        </w:tc>
        <w:tc>
          <w:tcPr>
            <w:tcW w:w="2115" w:type="dxa"/>
          </w:tcPr>
          <w:p w14:paraId="37FEADAB" w14:textId="5F3BDDA5" w:rsidR="00594629" w:rsidRDefault="00406C04" w:rsidP="00135A8D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2</w:t>
            </w:r>
            <w:r w:rsidR="00135A8D">
              <w:rPr>
                <w:rFonts w:ascii="Arial" w:hAnsi="Arial" w:cs="Arial"/>
                <w:color w:val="000000" w:themeColor="text1"/>
                <w:szCs w:val="22"/>
              </w:rPr>
              <w:t>0/10</w:t>
            </w:r>
            <w:r w:rsidR="00594629">
              <w:rPr>
                <w:rFonts w:ascii="Arial" w:hAnsi="Arial" w:cs="Arial"/>
                <w:color w:val="000000" w:themeColor="text1"/>
                <w:szCs w:val="22"/>
              </w:rPr>
              <w:t>/2019</w:t>
            </w:r>
          </w:p>
        </w:tc>
        <w:tc>
          <w:tcPr>
            <w:tcW w:w="2033" w:type="dxa"/>
          </w:tcPr>
          <w:p w14:paraId="40593FA1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3AEADA68" w14:textId="77777777" w:rsidR="00594629" w:rsidRDefault="00594629" w:rsidP="007C181F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E55F89" w14:paraId="0A1BF18E" w14:textId="77777777" w:rsidTr="00594629">
        <w:tc>
          <w:tcPr>
            <w:tcW w:w="2049" w:type="dxa"/>
          </w:tcPr>
          <w:p w14:paraId="12D5C88F" w14:textId="150FA126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1.6</w:t>
            </w:r>
          </w:p>
        </w:tc>
        <w:tc>
          <w:tcPr>
            <w:tcW w:w="2115" w:type="dxa"/>
          </w:tcPr>
          <w:p w14:paraId="2E7BD4D1" w14:textId="7FADAC1A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25/10/2019</w:t>
            </w:r>
          </w:p>
        </w:tc>
        <w:tc>
          <w:tcPr>
            <w:tcW w:w="2033" w:type="dxa"/>
          </w:tcPr>
          <w:p w14:paraId="5FA0189C" w14:textId="539CB47E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1BDD0BD7" w14:textId="3DC53498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E55F89" w14:paraId="5F321FF3" w14:textId="77777777" w:rsidTr="00594629">
        <w:tc>
          <w:tcPr>
            <w:tcW w:w="2049" w:type="dxa"/>
          </w:tcPr>
          <w:p w14:paraId="2972AF07" w14:textId="5CB323AA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1.7</w:t>
            </w:r>
          </w:p>
        </w:tc>
        <w:tc>
          <w:tcPr>
            <w:tcW w:w="2115" w:type="dxa"/>
          </w:tcPr>
          <w:p w14:paraId="2FB16F91" w14:textId="3FCC95F6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29/10/2019</w:t>
            </w:r>
          </w:p>
        </w:tc>
        <w:tc>
          <w:tcPr>
            <w:tcW w:w="2033" w:type="dxa"/>
          </w:tcPr>
          <w:p w14:paraId="4511E737" w14:textId="4C825AC1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5AE00524" w14:textId="3FE0758E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E55F89" w14:paraId="0D8A8C99" w14:textId="77777777" w:rsidTr="00594629">
        <w:tc>
          <w:tcPr>
            <w:tcW w:w="2049" w:type="dxa"/>
          </w:tcPr>
          <w:p w14:paraId="449B338B" w14:textId="51A5614F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1.8</w:t>
            </w:r>
          </w:p>
        </w:tc>
        <w:tc>
          <w:tcPr>
            <w:tcW w:w="2115" w:type="dxa"/>
          </w:tcPr>
          <w:p w14:paraId="11152741" w14:textId="41C15254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05/11/2019</w:t>
            </w:r>
          </w:p>
        </w:tc>
        <w:tc>
          <w:tcPr>
            <w:tcW w:w="2033" w:type="dxa"/>
          </w:tcPr>
          <w:p w14:paraId="738FA53A" w14:textId="0868B2E3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68C2A03F" w14:textId="33A35B59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  <w:tr w:rsidR="00E55F89" w14:paraId="55A5E861" w14:textId="77777777" w:rsidTr="00594629">
        <w:tc>
          <w:tcPr>
            <w:tcW w:w="2049" w:type="dxa"/>
          </w:tcPr>
          <w:p w14:paraId="25DB7CEA" w14:textId="324D5AAC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1.9</w:t>
            </w:r>
          </w:p>
        </w:tc>
        <w:tc>
          <w:tcPr>
            <w:tcW w:w="2115" w:type="dxa"/>
          </w:tcPr>
          <w:p w14:paraId="7053DA39" w14:textId="7CFB8D5F" w:rsidR="00E55F89" w:rsidRDefault="009E7525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  <w:r w:rsidR="00E55F89">
              <w:rPr>
                <w:rFonts w:ascii="Arial" w:hAnsi="Arial" w:cs="Arial"/>
                <w:color w:val="000000" w:themeColor="text1"/>
                <w:szCs w:val="22"/>
              </w:rPr>
              <w:t>9/11/2019</w:t>
            </w:r>
          </w:p>
        </w:tc>
        <w:tc>
          <w:tcPr>
            <w:tcW w:w="2033" w:type="dxa"/>
          </w:tcPr>
          <w:p w14:paraId="5BE7A5E8" w14:textId="45AD23F1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Claudiomildo Ventura</w:t>
            </w:r>
          </w:p>
        </w:tc>
        <w:tc>
          <w:tcPr>
            <w:tcW w:w="4536" w:type="dxa"/>
          </w:tcPr>
          <w:p w14:paraId="60D49005" w14:textId="1E48B6C9" w:rsidR="00E55F89" w:rsidRDefault="00E55F89" w:rsidP="00E55F89">
            <w:pPr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Avaliações e modificações gerais do documento</w:t>
            </w:r>
          </w:p>
        </w:tc>
      </w:tr>
    </w:tbl>
    <w:p w14:paraId="5102EFF9" w14:textId="77777777" w:rsidR="00C97715" w:rsidRDefault="00C97715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A054885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7BBBDF5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87316DA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240818A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FB64486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E6FCE22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243A5B9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8398CF7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2E1A2CB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52F0F06" w14:textId="77777777" w:rsidR="00594629" w:rsidRDefault="00594629" w:rsidP="00C9771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sdt>
      <w:sdtPr>
        <w:rPr>
          <w:rFonts w:ascii="Arial" w:eastAsiaTheme="minorHAnsi" w:hAnsi="Arial" w:cs="Arial"/>
          <w:color w:val="000000" w:themeColor="text1"/>
          <w:kern w:val="20"/>
          <w:sz w:val="22"/>
          <w:szCs w:val="22"/>
          <w:lang w:val="pt-PT" w:eastAsia="en-US"/>
        </w:rPr>
        <w:id w:val="656040214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0930B18A" w14:textId="6D57610B" w:rsidR="00C97715" w:rsidRPr="00DA2AD5" w:rsidRDefault="000E3F0A" w:rsidP="00C9771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DA2AD5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Índice</w:t>
          </w:r>
        </w:p>
        <w:p w14:paraId="2B29FD5B" w14:textId="2AB8634C" w:rsidR="000E3F0A" w:rsidRDefault="00C9771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 w:rsidRPr="00DA2AD5">
            <w:rPr>
              <w:b/>
              <w:bCs/>
              <w:color w:val="000000" w:themeColor="text1"/>
            </w:rPr>
            <w:fldChar w:fldCharType="begin"/>
          </w:r>
          <w:r w:rsidRPr="00DA2AD5">
            <w:rPr>
              <w:b/>
              <w:bCs/>
              <w:color w:val="000000" w:themeColor="text1"/>
            </w:rPr>
            <w:instrText xml:space="preserve"> TOC \o "1-3" \h \z \u </w:instrText>
          </w:r>
          <w:r w:rsidRPr="00DA2AD5">
            <w:rPr>
              <w:b/>
              <w:bCs/>
              <w:color w:val="000000" w:themeColor="text1"/>
            </w:rPr>
            <w:fldChar w:fldCharType="separate"/>
          </w:r>
          <w:hyperlink w:anchor="_Toc22541895" w:history="1">
            <w:r w:rsidR="000E3F0A" w:rsidRPr="00274CAB">
              <w:rPr>
                <w:rStyle w:val="Hyperlink"/>
                <w:b/>
              </w:rPr>
              <w:t>1.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Introdução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_Toc22541895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1</w:t>
            </w:r>
            <w:r w:rsidR="000E3F0A">
              <w:rPr>
                <w:webHidden/>
              </w:rPr>
              <w:fldChar w:fldCharType="end"/>
            </w:r>
          </w:hyperlink>
        </w:p>
        <w:p w14:paraId="04E95CC3" w14:textId="041C62CF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896" w:history="1">
            <w:r w:rsidR="000E3F0A" w:rsidRPr="00274CAB">
              <w:rPr>
                <w:rStyle w:val="Hyperlink"/>
                <w:b/>
              </w:rPr>
              <w:t>2.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Visão Geral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_Toc22541896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1</w:t>
            </w:r>
            <w:r w:rsidR="000E3F0A">
              <w:rPr>
                <w:webHidden/>
              </w:rPr>
              <w:fldChar w:fldCharType="end"/>
            </w:r>
          </w:hyperlink>
        </w:p>
        <w:p w14:paraId="07984A02" w14:textId="003E30A7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897" w:history="1">
            <w:r w:rsidR="000E3F0A" w:rsidRPr="00274CAB">
              <w:rPr>
                <w:rStyle w:val="Hyperlink"/>
                <w:b/>
              </w:rPr>
              <w:t>3.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Avaliação Do Problema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_Toc22541897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4</w:t>
            </w:r>
            <w:r w:rsidR="000E3F0A">
              <w:rPr>
                <w:webHidden/>
              </w:rPr>
              <w:fldChar w:fldCharType="end"/>
            </w:r>
          </w:hyperlink>
        </w:p>
        <w:p w14:paraId="785BE5CC" w14:textId="0FE104E2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898" w:history="1">
            <w:r w:rsidR="000E3F0A" w:rsidRPr="00274CAB">
              <w:rPr>
                <w:rStyle w:val="Hyperlink"/>
                <w:b/>
              </w:rPr>
              <w:t>4.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Noções Básicas Sobre O Ambiente Do Usuário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_Toc22541898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4</w:t>
            </w:r>
            <w:r w:rsidR="000E3F0A">
              <w:rPr>
                <w:webHidden/>
              </w:rPr>
              <w:fldChar w:fldCharType="end"/>
            </w:r>
          </w:hyperlink>
        </w:p>
        <w:p w14:paraId="788BB05A" w14:textId="68FDE934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899" w:history="1">
            <w:r w:rsidR="000E3F0A" w:rsidRPr="00274CAB">
              <w:rPr>
                <w:rStyle w:val="Hyperlink"/>
                <w:b/>
              </w:rPr>
              <w:t>5.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Considerações Finais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_Toc22541899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5</w:t>
            </w:r>
            <w:r w:rsidR="000E3F0A">
              <w:rPr>
                <w:webHidden/>
              </w:rPr>
              <w:fldChar w:fldCharType="end"/>
            </w:r>
          </w:hyperlink>
        </w:p>
        <w:p w14:paraId="21F9669B" w14:textId="00DB6B46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900" w:history="1">
            <w:r w:rsidR="000E3F0A" w:rsidRPr="00274CAB">
              <w:rPr>
                <w:rStyle w:val="Hyperlink"/>
                <w:b/>
              </w:rPr>
              <w:t>6.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Opiniões Dos Analista Sobre O Problema Envolvido (Validar Ou Invalidar Suposições)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_Toc22541900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5</w:t>
            </w:r>
            <w:r w:rsidR="000E3F0A">
              <w:rPr>
                <w:webHidden/>
              </w:rPr>
              <w:fldChar w:fldCharType="end"/>
            </w:r>
          </w:hyperlink>
        </w:p>
        <w:p w14:paraId="77E21029" w14:textId="5CF11A0C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901" w:history="1">
            <w:r w:rsidR="000E3F0A" w:rsidRPr="00274CAB">
              <w:rPr>
                <w:rStyle w:val="Hyperlink"/>
                <w:b/>
              </w:rPr>
              <w:t>7.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Avaliação De Sua Solução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_Toc22541901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6</w:t>
            </w:r>
            <w:r w:rsidR="000E3F0A">
              <w:rPr>
                <w:webHidden/>
              </w:rPr>
              <w:fldChar w:fldCharType="end"/>
            </w:r>
          </w:hyperlink>
        </w:p>
        <w:p w14:paraId="3692FC84" w14:textId="17666CB6" w:rsidR="000E3F0A" w:rsidRDefault="008527DF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2541902" w:history="1">
            <w:r w:rsidR="000E3F0A" w:rsidRPr="00274CAB">
              <w:rPr>
                <w:rStyle w:val="Hyperlink"/>
                <w:b/>
              </w:rPr>
              <w:t>8.</w:t>
            </w:r>
            <w:r w:rsidR="000E3F0A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0E3F0A" w:rsidRPr="00274CAB">
              <w:rPr>
                <w:rStyle w:val="Hyperlink"/>
                <w:b/>
              </w:rPr>
              <w:t>Avaliação Da Confiabilidade, Do Desempenho E Das Necessidades De Suporte</w:t>
            </w:r>
            <w:r w:rsidR="000E3F0A">
              <w:rPr>
                <w:webHidden/>
              </w:rPr>
              <w:tab/>
            </w:r>
            <w:r w:rsidR="000E3F0A">
              <w:rPr>
                <w:webHidden/>
              </w:rPr>
              <w:fldChar w:fldCharType="begin"/>
            </w:r>
            <w:r w:rsidR="000E3F0A">
              <w:rPr>
                <w:webHidden/>
              </w:rPr>
              <w:instrText xml:space="preserve"> PAGEREF _Toc22541902 \h </w:instrText>
            </w:r>
            <w:r w:rsidR="000E3F0A">
              <w:rPr>
                <w:webHidden/>
              </w:rPr>
            </w:r>
            <w:r w:rsidR="000E3F0A">
              <w:rPr>
                <w:webHidden/>
              </w:rPr>
              <w:fldChar w:fldCharType="separate"/>
            </w:r>
            <w:r w:rsidR="000E3F0A">
              <w:rPr>
                <w:webHidden/>
              </w:rPr>
              <w:t>6</w:t>
            </w:r>
            <w:r w:rsidR="000E3F0A">
              <w:rPr>
                <w:webHidden/>
              </w:rPr>
              <w:fldChar w:fldCharType="end"/>
            </w:r>
          </w:hyperlink>
        </w:p>
        <w:p w14:paraId="6061C57F" w14:textId="68A9A7AE" w:rsidR="00C97715" w:rsidRPr="00DA2AD5" w:rsidRDefault="00C97715" w:rsidP="00C97715">
          <w:pPr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DA2AD5"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  <w:fldChar w:fldCharType="end"/>
          </w:r>
        </w:p>
      </w:sdtContent>
    </w:sdt>
    <w:p w14:paraId="21E27BAB" w14:textId="2A7EC97B" w:rsidR="000E3F0A" w:rsidRDefault="000E3F0A" w:rsidP="00C97715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D71E5E2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5D044E58" w14:textId="7C4E102D" w:rsidR="000E3F0A" w:rsidRDefault="000E3F0A" w:rsidP="000E3F0A">
      <w:pPr>
        <w:tabs>
          <w:tab w:val="left" w:pos="519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8B1C428" w14:textId="6C6BDB77" w:rsidR="000E3F0A" w:rsidRDefault="000E3F0A" w:rsidP="000E3F0A">
      <w:pPr>
        <w:tabs>
          <w:tab w:val="left" w:pos="519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7DE1819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46B8EEA9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42B0904C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33CB7C5D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54C746A9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0E7DBF2D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0BB4F4D8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02B4FAEA" w14:textId="77777777" w:rsidR="000E3F0A" w:rsidRP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00CF42B8" w14:textId="740A967B" w:rsid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553BE4B8" w14:textId="584D0880" w:rsidR="000E3F0A" w:rsidRDefault="000E3F0A" w:rsidP="000E3F0A">
      <w:pPr>
        <w:rPr>
          <w:rFonts w:ascii="Arial" w:hAnsi="Arial" w:cs="Arial"/>
          <w:sz w:val="22"/>
          <w:szCs w:val="22"/>
        </w:rPr>
      </w:pPr>
    </w:p>
    <w:p w14:paraId="1E4C0BC4" w14:textId="7AA5DD4B" w:rsidR="00C97715" w:rsidRPr="000E3F0A" w:rsidRDefault="000E3F0A" w:rsidP="000E3F0A">
      <w:pPr>
        <w:tabs>
          <w:tab w:val="center" w:pos="4535"/>
        </w:tabs>
        <w:rPr>
          <w:rFonts w:ascii="Arial" w:hAnsi="Arial" w:cs="Arial"/>
          <w:sz w:val="22"/>
          <w:szCs w:val="22"/>
        </w:rPr>
        <w:sectPr w:rsidR="00C97715" w:rsidRPr="000E3F0A" w:rsidSect="00C10BEA">
          <w:headerReference w:type="default" r:id="rId13"/>
          <w:footerReference w:type="default" r:id="rId14"/>
          <w:pgSz w:w="11906" w:h="16838" w:code="9"/>
          <w:pgMar w:top="1701" w:right="1134" w:bottom="1134" w:left="1701" w:header="113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</w:p>
    <w:p w14:paraId="681371CC" w14:textId="54041C41" w:rsidR="00C97715" w:rsidRPr="00762A73" w:rsidRDefault="00B629FF" w:rsidP="00C97715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2" w:name="_Toc22541895"/>
      <w:r>
        <w:rPr>
          <w:rFonts w:ascii="Arial" w:hAnsi="Arial" w:cs="Arial"/>
          <w:b/>
          <w:color w:val="auto"/>
          <w:sz w:val="22"/>
          <w:szCs w:val="22"/>
        </w:rPr>
        <w:lastRenderedPageBreak/>
        <w:t>iNTRODUÇÃO</w:t>
      </w:r>
      <w:bookmarkEnd w:id="2"/>
    </w:p>
    <w:p w14:paraId="4D018191" w14:textId="77777777" w:rsidR="00C97715" w:rsidRPr="00735A77" w:rsidRDefault="00C97715" w:rsidP="00C97715">
      <w:pPr>
        <w:rPr>
          <w:rFonts w:ascii="Arial" w:hAnsi="Arial" w:cs="Arial"/>
          <w:color w:val="auto"/>
          <w:sz w:val="20"/>
          <w:szCs w:val="22"/>
        </w:rPr>
      </w:pPr>
    </w:p>
    <w:p w14:paraId="6E03E287" w14:textId="0CA941CA" w:rsidR="00A4123F" w:rsidRDefault="00A4123F" w:rsidP="00D614C3">
      <w:pPr>
        <w:spacing w:line="360" w:lineRule="auto"/>
        <w:ind w:left="426" w:firstLine="709"/>
        <w:jc w:val="both"/>
        <w:rPr>
          <w:rFonts w:ascii="Arial" w:hAnsi="Arial" w:cs="Arial"/>
          <w:color w:val="auto"/>
          <w:sz w:val="22"/>
        </w:rPr>
      </w:pPr>
      <w:r w:rsidRPr="00735A77">
        <w:rPr>
          <w:rFonts w:ascii="Arial" w:hAnsi="Arial" w:cs="Arial"/>
          <w:color w:val="auto"/>
          <w:sz w:val="22"/>
        </w:rPr>
        <w:t xml:space="preserve">Este documento tem por finalidade levantar as solicitações iniciais dos envolvidos no projeto. Através de uma comunicação informal com os stakeholders, </w:t>
      </w:r>
      <w:r w:rsidR="00135A8D">
        <w:rPr>
          <w:rFonts w:ascii="Arial" w:hAnsi="Arial" w:cs="Arial"/>
          <w:color w:val="auto"/>
          <w:sz w:val="22"/>
        </w:rPr>
        <w:t>entendemos</w:t>
      </w:r>
      <w:r w:rsidRPr="00735A77">
        <w:rPr>
          <w:rFonts w:ascii="Arial" w:hAnsi="Arial" w:cs="Arial"/>
          <w:color w:val="auto"/>
          <w:sz w:val="22"/>
        </w:rPr>
        <w:t xml:space="preserve"> de forma clara suas reais necessidades antes de iniciar o projeto, com o intuito de obter o maior êxito na hora de disponibilizar o produto final.</w:t>
      </w:r>
    </w:p>
    <w:p w14:paraId="44A915EE" w14:textId="204F3C64" w:rsidR="00735A77" w:rsidRPr="00B63EB8" w:rsidRDefault="00735A77" w:rsidP="00735A77">
      <w:pPr>
        <w:pStyle w:val="PargrafodaLista"/>
        <w:numPr>
          <w:ilvl w:val="1"/>
          <w:numId w:val="7"/>
        </w:numPr>
        <w:shd w:val="clear" w:color="auto" w:fill="F2F2F2" w:themeFill="background1" w:themeFillShade="F2"/>
        <w:spacing w:line="360" w:lineRule="auto"/>
        <w:jc w:val="both"/>
        <w:rPr>
          <w:rFonts w:cs="Arial"/>
          <w:b/>
        </w:rPr>
      </w:pPr>
      <w:r w:rsidRPr="00B63EB8">
        <w:rPr>
          <w:rFonts w:cs="Arial"/>
          <w:b/>
        </w:rPr>
        <w:t>Finalidade</w:t>
      </w:r>
    </w:p>
    <w:p w14:paraId="1AB26A4A" w14:textId="226DED02" w:rsidR="00735A77" w:rsidRDefault="00735A77" w:rsidP="00D614C3">
      <w:pPr>
        <w:spacing w:line="360" w:lineRule="auto"/>
        <w:ind w:left="426" w:firstLine="709"/>
        <w:jc w:val="both"/>
        <w:rPr>
          <w:rFonts w:ascii="Arial" w:hAnsi="Arial" w:cs="Arial"/>
          <w:color w:val="auto"/>
          <w:sz w:val="22"/>
        </w:rPr>
      </w:pPr>
      <w:r w:rsidRPr="00735A77">
        <w:rPr>
          <w:rFonts w:ascii="Arial" w:hAnsi="Arial" w:cs="Arial"/>
          <w:color w:val="auto"/>
          <w:sz w:val="22"/>
        </w:rPr>
        <w:t>O documento em questão tem como finalidade apresentar uma visão geral das necessidades e problemas a serem resolvidos.</w:t>
      </w:r>
    </w:p>
    <w:p w14:paraId="4CA7EBEF" w14:textId="2EF358D0" w:rsidR="00735A77" w:rsidRPr="00B63EB8" w:rsidRDefault="00735A77" w:rsidP="00735A77">
      <w:pPr>
        <w:pStyle w:val="PargrafodaLista"/>
        <w:numPr>
          <w:ilvl w:val="1"/>
          <w:numId w:val="7"/>
        </w:numPr>
        <w:shd w:val="clear" w:color="auto" w:fill="F2F2F2" w:themeFill="background1" w:themeFillShade="F2"/>
        <w:spacing w:line="360" w:lineRule="auto"/>
        <w:jc w:val="both"/>
        <w:rPr>
          <w:rFonts w:cs="Arial"/>
          <w:b/>
        </w:rPr>
      </w:pPr>
      <w:r w:rsidRPr="00B63EB8">
        <w:rPr>
          <w:rFonts w:cs="Arial"/>
          <w:b/>
        </w:rPr>
        <w:t>Escopo</w:t>
      </w:r>
    </w:p>
    <w:p w14:paraId="12D04BA9" w14:textId="77777777" w:rsidR="00735A77" w:rsidRDefault="00735A77" w:rsidP="00735A77">
      <w:pPr>
        <w:pStyle w:val="PargrafodaLista"/>
        <w:spacing w:line="360" w:lineRule="auto"/>
        <w:ind w:left="720"/>
        <w:jc w:val="both"/>
      </w:pPr>
    </w:p>
    <w:p w14:paraId="1963B51A" w14:textId="22AE4A46" w:rsidR="00735A77" w:rsidRDefault="00735A77" w:rsidP="00D614C3">
      <w:pPr>
        <w:pStyle w:val="PargrafodaLista"/>
        <w:spacing w:line="360" w:lineRule="auto"/>
        <w:ind w:left="426" w:firstLine="720"/>
        <w:jc w:val="both"/>
      </w:pPr>
      <w:r w:rsidRPr="00735A77">
        <w:t xml:space="preserve">O escopo do projeto, </w:t>
      </w:r>
      <w:r w:rsidR="00406C04">
        <w:t xml:space="preserve">referente ao desenvolvimento da aplicação </w:t>
      </w:r>
      <w:r w:rsidRPr="00735A77">
        <w:t>Staff Fitness, terá como objetivo principal, possibilitar ao personal trainer o monitoramento no acompanhamento do cronograma de treino dos seus alunos.</w:t>
      </w:r>
    </w:p>
    <w:p w14:paraId="14B76CB3" w14:textId="77777777" w:rsidR="00735A77" w:rsidRDefault="00735A77" w:rsidP="004863CC">
      <w:pPr>
        <w:spacing w:line="360" w:lineRule="auto"/>
        <w:jc w:val="both"/>
      </w:pPr>
    </w:p>
    <w:p w14:paraId="2A087F7D" w14:textId="52248A77" w:rsidR="00735A77" w:rsidRPr="00B63EB8" w:rsidRDefault="00735A77" w:rsidP="00735A77">
      <w:pPr>
        <w:pStyle w:val="PargrafodaLista"/>
        <w:numPr>
          <w:ilvl w:val="1"/>
          <w:numId w:val="7"/>
        </w:numPr>
        <w:shd w:val="clear" w:color="auto" w:fill="F2F2F2" w:themeFill="background1" w:themeFillShade="F2"/>
        <w:spacing w:line="360" w:lineRule="auto"/>
        <w:jc w:val="both"/>
        <w:rPr>
          <w:rFonts w:cs="Arial"/>
          <w:b/>
        </w:rPr>
      </w:pPr>
      <w:r w:rsidRPr="00B63EB8">
        <w:rPr>
          <w:rFonts w:cs="Arial"/>
          <w:b/>
        </w:rPr>
        <w:t>Definições, acrônicos e abreviações</w:t>
      </w:r>
    </w:p>
    <w:p w14:paraId="6C44F07D" w14:textId="77777777" w:rsidR="00735A77" w:rsidRDefault="00735A77" w:rsidP="00103871">
      <w:pPr>
        <w:spacing w:line="360" w:lineRule="auto"/>
        <w:ind w:left="425" w:firstLine="709"/>
        <w:jc w:val="both"/>
        <w:rPr>
          <w:rFonts w:ascii="Arial" w:hAnsi="Arial" w:cs="Arial"/>
          <w:color w:val="auto"/>
          <w:sz w:val="22"/>
        </w:rPr>
      </w:pPr>
      <w:r w:rsidRPr="00735A77">
        <w:rPr>
          <w:rFonts w:ascii="Arial" w:hAnsi="Arial" w:cs="Arial"/>
          <w:color w:val="auto"/>
          <w:sz w:val="22"/>
        </w:rPr>
        <w:t>Todas as definições, acrônicos e abreviações estão contidos no glossário do projeto.</w:t>
      </w:r>
    </w:p>
    <w:p w14:paraId="126DCF63" w14:textId="21540893" w:rsidR="00762A73" w:rsidRPr="00762A73" w:rsidRDefault="00735A77" w:rsidP="00762A73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3" w:name="_Toc22541896"/>
      <w:r>
        <w:rPr>
          <w:rFonts w:ascii="Arial" w:hAnsi="Arial" w:cs="Arial"/>
          <w:b/>
          <w:color w:val="auto"/>
          <w:sz w:val="22"/>
          <w:szCs w:val="22"/>
        </w:rPr>
        <w:t>visão geral</w:t>
      </w:r>
      <w:bookmarkEnd w:id="3"/>
    </w:p>
    <w:p w14:paraId="19B9C3A3" w14:textId="77777777" w:rsidR="00762A73" w:rsidRPr="00762A73" w:rsidRDefault="00762A73" w:rsidP="00762A73">
      <w:pPr>
        <w:rPr>
          <w:rFonts w:ascii="Arial" w:hAnsi="Arial" w:cs="Arial"/>
          <w:color w:val="auto"/>
          <w:sz w:val="22"/>
          <w:szCs w:val="22"/>
        </w:rPr>
      </w:pPr>
    </w:p>
    <w:p w14:paraId="73211BC4" w14:textId="77777777" w:rsidR="008F4D80" w:rsidRPr="008F4D80" w:rsidRDefault="008F4D80" w:rsidP="008F4D80">
      <w:pPr>
        <w:spacing w:line="360" w:lineRule="auto"/>
        <w:ind w:firstLine="709"/>
        <w:jc w:val="both"/>
        <w:rPr>
          <w:rFonts w:ascii="Arial" w:hAnsi="Arial" w:cs="Arial"/>
          <w:b/>
          <w:color w:val="auto"/>
          <w:sz w:val="22"/>
        </w:rPr>
      </w:pPr>
      <w:r w:rsidRPr="008F4D80">
        <w:rPr>
          <w:rFonts w:ascii="Arial" w:hAnsi="Arial" w:cs="Arial"/>
          <w:b/>
          <w:color w:val="auto"/>
          <w:sz w:val="22"/>
        </w:rPr>
        <w:t>Envolvido 1</w:t>
      </w:r>
    </w:p>
    <w:p w14:paraId="58332BC8" w14:textId="52FDD11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Nome</w:t>
      </w:r>
      <w:r w:rsidR="0004116C">
        <w:t>: William Andrey</w:t>
      </w:r>
      <w:r>
        <w:t>.</w:t>
      </w:r>
    </w:p>
    <w:p w14:paraId="3E2381FB" w14:textId="19111074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Empresa/Setor</w:t>
      </w:r>
      <w:r>
        <w:t>: SoftWork</w:t>
      </w:r>
      <w:r w:rsidR="00ED3E5E">
        <w:t xml:space="preserve"> </w:t>
      </w:r>
      <w:r>
        <w:t>/</w:t>
      </w:r>
      <w:r w:rsidR="00ED3E5E">
        <w:t xml:space="preserve"> </w:t>
      </w:r>
      <w:r>
        <w:t>Ger</w:t>
      </w:r>
      <w:r w:rsidR="00ED3E5E">
        <w:t>e</w:t>
      </w:r>
      <w:r>
        <w:t>n</w:t>
      </w:r>
      <w:r w:rsidR="00594629">
        <w:t>te de P</w:t>
      </w:r>
      <w:r w:rsidR="00ED3E5E">
        <w:t>rojetos</w:t>
      </w:r>
      <w:r>
        <w:t>.</w:t>
      </w:r>
    </w:p>
    <w:p w14:paraId="733E4A5B" w14:textId="13173672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Cargo</w:t>
      </w:r>
      <w:r>
        <w:t>:</w:t>
      </w:r>
      <w:r w:rsidRPr="00DA49F1">
        <w:t xml:space="preserve"> </w:t>
      </w:r>
      <w:r>
        <w:t>Gerente de projeto. Gerente de qualidade. Desenvolvedor.</w:t>
      </w:r>
      <w:r w:rsidR="00103871" w:rsidRPr="00103871">
        <w:t xml:space="preserve"> </w:t>
      </w:r>
      <w:r w:rsidR="00103871">
        <w:t>Analista de testes.</w:t>
      </w:r>
    </w:p>
    <w:p w14:paraId="37B76C89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>
        <w:rPr>
          <w:b/>
        </w:rPr>
        <w:t>Quais são suas principais responsabilidades</w:t>
      </w:r>
      <w:r w:rsidRPr="007B0635">
        <w:t>?</w:t>
      </w:r>
    </w:p>
    <w:p w14:paraId="12CB97C4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Gerenciar e coordenar todos os membros da equipe que estão envolvidos no projeto;</w:t>
      </w:r>
    </w:p>
    <w:p w14:paraId="278A056F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Planejar a execução do projeto, gerenciar todo o cronograma do projeto afim de cumprir metas, prazos e custos estabelecidos;</w:t>
      </w:r>
    </w:p>
    <w:p w14:paraId="74FF34E2" w14:textId="0A61C14D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Identificar riscos para tentar minimiz</w:t>
      </w:r>
      <w:r w:rsidR="009E7525">
        <w:t>ar os impactos e corrigir ações;</w:t>
      </w:r>
    </w:p>
    <w:p w14:paraId="2507A5E3" w14:textId="77777777" w:rsidR="00103871" w:rsidRDefault="00103871" w:rsidP="00103871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Realiza teste dos módulos desenvolvidos pelos demais integrantes.</w:t>
      </w:r>
    </w:p>
    <w:p w14:paraId="7D9CBFD4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produto você produz</w:t>
      </w:r>
      <w:r w:rsidRPr="007B0635">
        <w:t>?</w:t>
      </w:r>
    </w:p>
    <w:p w14:paraId="0178206E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Sistemas/Software em geral.</w:t>
      </w:r>
    </w:p>
    <w:p w14:paraId="7880CB8A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lastRenderedPageBreak/>
        <w:t>Para quem</w:t>
      </w:r>
      <w:r w:rsidRPr="007B0635">
        <w:t>?</w:t>
      </w:r>
    </w:p>
    <w:p w14:paraId="000D5417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Para empresas/negócios de modo geral.</w:t>
      </w:r>
    </w:p>
    <w:p w14:paraId="1A5FA50A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o sucesso é medido</w:t>
      </w:r>
      <w:r w:rsidRPr="007B0635">
        <w:t>?</w:t>
      </w:r>
    </w:p>
    <w:p w14:paraId="624B2A54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Por indicadores como: produtividade, metas atingidas. Pela qualidade do que está sendo desenvolvido de acordo com as normas estabelecidas, satisfação da equipe e do cliente, além dos prazos e entregas estarem dentro do que foi planejado.</w:t>
      </w:r>
    </w:p>
    <w:p w14:paraId="78A3BAC3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problemas interferem no seu sucesso</w:t>
      </w:r>
      <w:r w:rsidRPr="007B0635">
        <w:t>?</w:t>
      </w:r>
    </w:p>
    <w:p w14:paraId="3C40C832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Prazo curtos para cumprimento do cronograma;</w:t>
      </w:r>
    </w:p>
    <w:p w14:paraId="1C4CFBA9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Mudanças constantes no escopo do projeto;</w:t>
      </w:r>
    </w:p>
    <w:p w14:paraId="505F3F89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Falta de comprometimento de alguns membros da equipe.</w:t>
      </w:r>
    </w:p>
    <w:p w14:paraId="71154CFF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tendências (se houver) facilitam ou dificultam o seu trabalho</w:t>
      </w:r>
      <w:r w:rsidRPr="007B0635">
        <w:t>?</w:t>
      </w:r>
    </w:p>
    <w:p w14:paraId="5937D7DC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Trabalha facilmente em equipe;</w:t>
      </w:r>
    </w:p>
    <w:p w14:paraId="4E60EB43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Dificuldade: falta de planejamento.</w:t>
      </w:r>
    </w:p>
    <w:p w14:paraId="772E4918" w14:textId="77777777" w:rsidR="008F4D80" w:rsidRDefault="008F4D80" w:rsidP="008F4D80">
      <w:pPr>
        <w:pStyle w:val="PargrafodaLista"/>
        <w:spacing w:line="360" w:lineRule="auto"/>
        <w:ind w:left="1440"/>
        <w:jc w:val="both"/>
      </w:pPr>
    </w:p>
    <w:p w14:paraId="50C9894B" w14:textId="77777777" w:rsidR="008F4D80" w:rsidRPr="008F4D80" w:rsidRDefault="008F4D80" w:rsidP="008F4D80">
      <w:pPr>
        <w:spacing w:line="360" w:lineRule="auto"/>
        <w:ind w:firstLine="709"/>
        <w:jc w:val="both"/>
        <w:rPr>
          <w:rFonts w:ascii="Arial" w:hAnsi="Arial" w:cs="Arial"/>
          <w:b/>
          <w:color w:val="auto"/>
          <w:sz w:val="22"/>
        </w:rPr>
      </w:pPr>
      <w:r w:rsidRPr="008F4D80">
        <w:rPr>
          <w:rFonts w:ascii="Arial" w:hAnsi="Arial" w:cs="Arial"/>
          <w:b/>
          <w:color w:val="auto"/>
          <w:sz w:val="22"/>
        </w:rPr>
        <w:t>Envolvido 2</w:t>
      </w:r>
    </w:p>
    <w:p w14:paraId="5EA4E467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Nome</w:t>
      </w:r>
      <w:r>
        <w:t>: Leonardo belas.</w:t>
      </w:r>
    </w:p>
    <w:p w14:paraId="76DB1B4E" w14:textId="3A8C2570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Empresa/Setor</w:t>
      </w:r>
      <w:r>
        <w:t>: SoftWork</w:t>
      </w:r>
      <w:r w:rsidR="00ED3E5E">
        <w:t xml:space="preserve"> </w:t>
      </w:r>
      <w:r>
        <w:t>/</w:t>
      </w:r>
      <w:r w:rsidR="00ED3E5E">
        <w:t xml:space="preserve"> </w:t>
      </w:r>
      <w:r>
        <w:t>Desenvolvimento.</w:t>
      </w:r>
    </w:p>
    <w:p w14:paraId="4EB38203" w14:textId="27E48521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Cargo</w:t>
      </w:r>
      <w:r>
        <w:t>:</w:t>
      </w:r>
      <w:r w:rsidRPr="00DA49F1">
        <w:t xml:space="preserve"> </w:t>
      </w:r>
      <w:r>
        <w:t>Engenheiro de software. Gerente de processos. DBA. Desenvolvedor.</w:t>
      </w:r>
    </w:p>
    <w:p w14:paraId="578F7E89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>
        <w:rPr>
          <w:b/>
        </w:rPr>
        <w:t>Quais são suas principais responsabilidades</w:t>
      </w:r>
      <w:r w:rsidRPr="007B0635">
        <w:t>?</w:t>
      </w:r>
    </w:p>
    <w:p w14:paraId="36F6389E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Desenvolver, DBA;</w:t>
      </w:r>
    </w:p>
    <w:p w14:paraId="1EE6DFFD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Gerente de configuração;</w:t>
      </w:r>
    </w:p>
    <w:p w14:paraId="1A2BB78B" w14:textId="5C93E6D2" w:rsidR="008F4D80" w:rsidRDefault="009E7525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Gerente de processos.</w:t>
      </w:r>
    </w:p>
    <w:p w14:paraId="1A2CFFAD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produto você produz</w:t>
      </w:r>
      <w:r w:rsidRPr="007B0635">
        <w:t>?</w:t>
      </w:r>
    </w:p>
    <w:p w14:paraId="4B5961D2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Sistemas/Software em geral.</w:t>
      </w:r>
    </w:p>
    <w:p w14:paraId="3F0A8430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Para quem</w:t>
      </w:r>
      <w:r w:rsidRPr="007B0635">
        <w:t>?</w:t>
      </w:r>
    </w:p>
    <w:p w14:paraId="117E098B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Para empresas/negócios de modo geral.</w:t>
      </w:r>
    </w:p>
    <w:p w14:paraId="2B40E6C0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o sucesso é medido</w:t>
      </w:r>
      <w:r w:rsidRPr="007B0635">
        <w:t>?</w:t>
      </w:r>
    </w:p>
    <w:p w14:paraId="73E111A3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Através da total satisfação do cliente com o software atendendo todas as suas necessidades.</w:t>
      </w:r>
    </w:p>
    <w:p w14:paraId="1C6E9BC5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problemas interferem no seu sucesso</w:t>
      </w:r>
      <w:r w:rsidRPr="007B0635">
        <w:t>?</w:t>
      </w:r>
    </w:p>
    <w:p w14:paraId="5A5A8A4A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Prazo curto para desenvolvimento dos requisitos solicitados.</w:t>
      </w:r>
    </w:p>
    <w:p w14:paraId="5E781BC9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tendências (se houver) facilitam ou dificultam o seu trabalho</w:t>
      </w:r>
      <w:r w:rsidRPr="007B0635">
        <w:t>?</w:t>
      </w:r>
    </w:p>
    <w:p w14:paraId="40CEE53B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Trabalha facilmente em equipe;</w:t>
      </w:r>
    </w:p>
    <w:p w14:paraId="5C3CE1E6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Facilidade em se adequar a novas linguagens.</w:t>
      </w:r>
    </w:p>
    <w:p w14:paraId="7300CA50" w14:textId="77777777" w:rsidR="008F4D80" w:rsidRPr="008F4D80" w:rsidRDefault="008F4D80" w:rsidP="008F4D80">
      <w:pPr>
        <w:spacing w:line="360" w:lineRule="auto"/>
        <w:ind w:firstLine="709"/>
        <w:jc w:val="both"/>
        <w:rPr>
          <w:rFonts w:ascii="Arial" w:hAnsi="Arial" w:cs="Arial"/>
          <w:b/>
          <w:color w:val="auto"/>
          <w:sz w:val="22"/>
        </w:rPr>
      </w:pPr>
      <w:r w:rsidRPr="008F4D80">
        <w:rPr>
          <w:rFonts w:ascii="Arial" w:hAnsi="Arial" w:cs="Arial"/>
          <w:b/>
          <w:color w:val="auto"/>
          <w:sz w:val="22"/>
        </w:rPr>
        <w:lastRenderedPageBreak/>
        <w:t>Envolvido 3</w:t>
      </w:r>
    </w:p>
    <w:p w14:paraId="005E45DE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Nome</w:t>
      </w:r>
      <w:r>
        <w:t>: Lucas Wallis.</w:t>
      </w:r>
    </w:p>
    <w:p w14:paraId="3BAB1138" w14:textId="7D5CF09B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Empresa/Setor</w:t>
      </w:r>
      <w:r>
        <w:t>: SoftWork</w:t>
      </w:r>
      <w:r w:rsidR="00ED3E5E">
        <w:t xml:space="preserve"> </w:t>
      </w:r>
      <w:r>
        <w:t>/</w:t>
      </w:r>
      <w:r w:rsidR="00ED3E5E">
        <w:t xml:space="preserve"> </w:t>
      </w:r>
      <w:r w:rsidR="00594629">
        <w:t>Gerente de Produtos</w:t>
      </w:r>
      <w:r>
        <w:t>.</w:t>
      </w:r>
    </w:p>
    <w:p w14:paraId="2CC05455" w14:textId="57745A5D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Cargo</w:t>
      </w:r>
      <w:r>
        <w:t>:</w:t>
      </w:r>
      <w:r w:rsidRPr="00DA49F1">
        <w:t xml:space="preserve"> </w:t>
      </w:r>
      <w:r>
        <w:t>Designer. Desenvolvedor. Analista de sistema.</w:t>
      </w:r>
      <w:r w:rsidR="00594629">
        <w:t xml:space="preserve"> Gerente de produto</w:t>
      </w:r>
    </w:p>
    <w:p w14:paraId="69701193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>
        <w:rPr>
          <w:b/>
        </w:rPr>
        <w:t>Quais são suas principais responsabilidades</w:t>
      </w:r>
      <w:r w:rsidRPr="007B0635">
        <w:t>?</w:t>
      </w:r>
    </w:p>
    <w:p w14:paraId="0B5F264C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Colher requisitos</w:t>
      </w:r>
    </w:p>
    <w:p w14:paraId="5C4CE8AE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produto você produz</w:t>
      </w:r>
      <w:r w:rsidRPr="007B0635">
        <w:t>?</w:t>
      </w:r>
    </w:p>
    <w:p w14:paraId="0D874876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Levantamento de requisitos, modelagem dos dados, regras de negócio e prototipação das telas.</w:t>
      </w:r>
    </w:p>
    <w:p w14:paraId="19F383E7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Para quem</w:t>
      </w:r>
      <w:r w:rsidRPr="007B0635">
        <w:t>?</w:t>
      </w:r>
    </w:p>
    <w:p w14:paraId="2E17EEC4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Para empresas/negócios de modo geral.</w:t>
      </w:r>
    </w:p>
    <w:p w14:paraId="672F915E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o sucesso é medido</w:t>
      </w:r>
      <w:r w:rsidRPr="007B0635">
        <w:t>?</w:t>
      </w:r>
    </w:p>
    <w:p w14:paraId="26E8BDE2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Através de uma boa elaboração da solicitação dos requisitos.</w:t>
      </w:r>
    </w:p>
    <w:p w14:paraId="49C94ECF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problemas interferem no seu sucesso</w:t>
      </w:r>
      <w:r w:rsidRPr="007B0635">
        <w:t>?</w:t>
      </w:r>
    </w:p>
    <w:p w14:paraId="4AE12E85" w14:textId="7F48970A" w:rsidR="008F4D80" w:rsidRDefault="00ED3E5E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Até</w:t>
      </w:r>
      <w:r w:rsidR="008F4D80">
        <w:t xml:space="preserve"> o presente momento nenhum.</w:t>
      </w:r>
    </w:p>
    <w:p w14:paraId="3BC27D8E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tendências (se houver) facilitam ou dificultam o seu trabalho</w:t>
      </w:r>
      <w:r w:rsidRPr="007B0635">
        <w:t>?</w:t>
      </w:r>
    </w:p>
    <w:p w14:paraId="2F57973D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Tende a não se adaptar rapidamente a novas ferramentas de desenvolvimento;</w:t>
      </w:r>
    </w:p>
    <w:p w14:paraId="4E51D327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Trabalha facilmente em equipe;</w:t>
      </w:r>
    </w:p>
    <w:p w14:paraId="1A73D8EB" w14:textId="30D284AC" w:rsidR="008F4D80" w:rsidRPr="009226A8" w:rsidRDefault="009E7525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 xml:space="preserve">Facilidade </w:t>
      </w:r>
      <w:proofErr w:type="gramStart"/>
      <w:r>
        <w:t xml:space="preserve">em </w:t>
      </w:r>
      <w:r w:rsidR="008F4D80">
        <w:t xml:space="preserve"> </w:t>
      </w:r>
      <w:r>
        <w:t>repass</w:t>
      </w:r>
      <w:r w:rsidR="008F4D80">
        <w:t>a</w:t>
      </w:r>
      <w:r>
        <w:t>r</w:t>
      </w:r>
      <w:proofErr w:type="gramEnd"/>
      <w:r>
        <w:t xml:space="preserve"> as informações com mais</w:t>
      </w:r>
      <w:r w:rsidR="008F4D80">
        <w:t xml:space="preserve"> transparência nos requisitos.</w:t>
      </w:r>
    </w:p>
    <w:p w14:paraId="6955774D" w14:textId="77777777" w:rsidR="008F4D80" w:rsidRPr="008F4D80" w:rsidRDefault="008F4D80" w:rsidP="008F4D80">
      <w:pPr>
        <w:spacing w:line="360" w:lineRule="auto"/>
        <w:ind w:firstLine="709"/>
        <w:jc w:val="both"/>
        <w:rPr>
          <w:rFonts w:ascii="Arial" w:hAnsi="Arial" w:cs="Arial"/>
          <w:b/>
          <w:color w:val="auto"/>
          <w:sz w:val="22"/>
        </w:rPr>
      </w:pPr>
      <w:r w:rsidRPr="008F4D80">
        <w:rPr>
          <w:rFonts w:ascii="Arial" w:hAnsi="Arial" w:cs="Arial"/>
          <w:b/>
          <w:color w:val="auto"/>
          <w:sz w:val="22"/>
        </w:rPr>
        <w:t>Envolvido 4</w:t>
      </w:r>
    </w:p>
    <w:p w14:paraId="0ECEAD34" w14:textId="5F6012AE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Nome</w:t>
      </w:r>
      <w:r w:rsidR="0004116C">
        <w:t>: Claudiomildo Ventura</w:t>
      </w:r>
      <w:r>
        <w:t>.</w:t>
      </w:r>
    </w:p>
    <w:p w14:paraId="29D74A68" w14:textId="24B6CFBA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Empresa/Setor</w:t>
      </w:r>
      <w:r>
        <w:t>: SoftWork</w:t>
      </w:r>
      <w:r w:rsidR="00ED3E5E">
        <w:t xml:space="preserve"> </w:t>
      </w:r>
      <w:r>
        <w:t>/</w:t>
      </w:r>
      <w:r w:rsidR="00ED3E5E">
        <w:t xml:space="preserve"> </w:t>
      </w:r>
      <w:r>
        <w:t>Desenvolvimento.</w:t>
      </w:r>
    </w:p>
    <w:p w14:paraId="434E3932" w14:textId="62457FC6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DA49F1">
        <w:rPr>
          <w:b/>
        </w:rPr>
        <w:t>Cargo</w:t>
      </w:r>
      <w:r w:rsidR="00E26468">
        <w:t>: Desenvolvedor.</w:t>
      </w:r>
      <w:r>
        <w:t xml:space="preserve"> </w:t>
      </w:r>
      <w:r w:rsidR="0004116C">
        <w:t>Engenheiro de software</w:t>
      </w:r>
      <w:r w:rsidR="00E0634F">
        <w:t>. Gerente de configuração</w:t>
      </w:r>
      <w:r w:rsidR="0004116C">
        <w:t>.</w:t>
      </w:r>
    </w:p>
    <w:p w14:paraId="2AF4FC98" w14:textId="77777777" w:rsidR="008F4D80" w:rsidRDefault="008F4D80" w:rsidP="008F4D80">
      <w:pPr>
        <w:pStyle w:val="PargrafodaLista"/>
        <w:numPr>
          <w:ilvl w:val="0"/>
          <w:numId w:val="15"/>
        </w:numPr>
        <w:spacing w:line="360" w:lineRule="auto"/>
        <w:jc w:val="both"/>
      </w:pPr>
      <w:r>
        <w:rPr>
          <w:b/>
        </w:rPr>
        <w:t>Quais são suas principais responsabilidades</w:t>
      </w:r>
      <w:r w:rsidRPr="007B0635">
        <w:t>?</w:t>
      </w:r>
    </w:p>
    <w:p w14:paraId="138B2D5C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Desenvolvimento;</w:t>
      </w:r>
    </w:p>
    <w:p w14:paraId="5D57E99A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Realiza teste dos módulos desenvolvidos pelos demais integrantes.</w:t>
      </w:r>
    </w:p>
    <w:p w14:paraId="10A9A838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produto você produz</w:t>
      </w:r>
      <w:r w:rsidRPr="007B0635">
        <w:t>?</w:t>
      </w:r>
    </w:p>
    <w:p w14:paraId="57A715B4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Sistemas/Software em geral.</w:t>
      </w:r>
    </w:p>
    <w:p w14:paraId="3FF87E6C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Para quem</w:t>
      </w:r>
      <w:r w:rsidRPr="007B0635">
        <w:t>?</w:t>
      </w:r>
    </w:p>
    <w:p w14:paraId="3B16BB85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Para empresas/negócios de modo geral.</w:t>
      </w:r>
    </w:p>
    <w:p w14:paraId="72249F53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o sucesso é medido</w:t>
      </w:r>
      <w:r w:rsidRPr="007B0635">
        <w:t>?</w:t>
      </w:r>
    </w:p>
    <w:p w14:paraId="02013455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Através da total satisfação do cliente com o software atendendo todas as suas necessidades.</w:t>
      </w:r>
    </w:p>
    <w:p w14:paraId="03415A0E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problemas interferem no seu sucesso</w:t>
      </w:r>
      <w:r w:rsidRPr="007B0635">
        <w:t>?</w:t>
      </w:r>
    </w:p>
    <w:p w14:paraId="7D286EE7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lastRenderedPageBreak/>
        <w:t>A experiência de uso das ferramentas utilizadas no desenvolvimento;</w:t>
      </w:r>
    </w:p>
    <w:p w14:paraId="13337E04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Prazo curto para desenvolvimento dos requisitos solicitados.</w:t>
      </w:r>
    </w:p>
    <w:p w14:paraId="3976133B" w14:textId="77777777" w:rsidR="008F4D80" w:rsidRDefault="008F4D80" w:rsidP="008F4D80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Que tendências (se houver) facilitam ou dificultam o seu trabalho</w:t>
      </w:r>
      <w:r w:rsidRPr="007B0635">
        <w:t>?</w:t>
      </w:r>
    </w:p>
    <w:p w14:paraId="01CC859F" w14:textId="77777777" w:rsidR="008F4D80" w:rsidRDefault="008F4D80" w:rsidP="008F4D80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Trabalha facilmente em equipe;</w:t>
      </w:r>
    </w:p>
    <w:p w14:paraId="2102A898" w14:textId="58531959" w:rsidR="00ED3E5E" w:rsidRDefault="008F4D80" w:rsidP="00594629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Facilidade em se adequar a novas linguagens.</w:t>
      </w:r>
    </w:p>
    <w:p w14:paraId="07003E48" w14:textId="77777777" w:rsidR="00594629" w:rsidRDefault="00594629" w:rsidP="00594629">
      <w:pPr>
        <w:pStyle w:val="PargrafodaLista"/>
        <w:spacing w:line="360" w:lineRule="auto"/>
        <w:ind w:left="1440"/>
        <w:jc w:val="both"/>
      </w:pPr>
    </w:p>
    <w:p w14:paraId="3EBB57E5" w14:textId="2ADAA1ED" w:rsidR="00414E87" w:rsidRPr="00762A73" w:rsidRDefault="00BC0293" w:rsidP="00414E87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4" w:name="_Toc22541897"/>
      <w:r>
        <w:rPr>
          <w:rFonts w:ascii="Arial" w:hAnsi="Arial" w:cs="Arial"/>
          <w:b/>
          <w:color w:val="auto"/>
          <w:sz w:val="22"/>
          <w:szCs w:val="22"/>
        </w:rPr>
        <w:t>Avaliação do problema</w:t>
      </w:r>
      <w:bookmarkEnd w:id="4"/>
    </w:p>
    <w:p w14:paraId="3427B134" w14:textId="2082D8B1" w:rsidR="00414E87" w:rsidRDefault="00414E87" w:rsidP="00501F9D">
      <w:pPr>
        <w:ind w:left="360"/>
        <w:rPr>
          <w:rFonts w:ascii="Arial" w:hAnsi="Arial" w:cs="Arial"/>
          <w:color w:val="auto"/>
          <w:sz w:val="22"/>
          <w:szCs w:val="22"/>
        </w:rPr>
      </w:pPr>
    </w:p>
    <w:p w14:paraId="60247422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Para que problemas de rotina de treinamento você necessita de boas soluções?</w:t>
      </w:r>
    </w:p>
    <w:p w14:paraId="718816A3" w14:textId="77777777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Para facilitar a gestão dos alunos relativos aos seus treinamentos;</w:t>
      </w:r>
    </w:p>
    <w:p w14:paraId="0CD966B3" w14:textId="143ADE70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Autonomia e agilidade para os usuários que necessitem util</w:t>
      </w:r>
      <w:r w:rsidR="00E26468">
        <w:t>izar os serviços oferecidos pela aplicação</w:t>
      </w:r>
      <w:r>
        <w:t>.</w:t>
      </w:r>
    </w:p>
    <w:p w14:paraId="0958D3C7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Por que este problema existe</w:t>
      </w:r>
      <w:r w:rsidRPr="007B0635">
        <w:t>?</w:t>
      </w:r>
    </w:p>
    <w:p w14:paraId="2FC12FEB" w14:textId="77777777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Pela falta de mobilidade do personal trainer para atender diversos alunos.</w:t>
      </w:r>
    </w:p>
    <w:p w14:paraId="4A1683F5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é possível solucioná-lo agora</w:t>
      </w:r>
      <w:r w:rsidRPr="007B0635">
        <w:t>?</w:t>
      </w:r>
    </w:p>
    <w:p w14:paraId="5CD12BF6" w14:textId="77777777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Através de um sistema que possibilite o gerenciamento de treino dos seus alunos.</w:t>
      </w:r>
    </w:p>
    <w:p w14:paraId="43C00D74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você gostaria de solucioná-lo</w:t>
      </w:r>
      <w:r w:rsidRPr="007B0635">
        <w:t>?</w:t>
      </w:r>
    </w:p>
    <w:p w14:paraId="39D0FDF9" w14:textId="6088F025" w:rsidR="00BC0293" w:rsidRDefault="00E26468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 xml:space="preserve">Através de uma aplicação </w:t>
      </w:r>
      <w:r w:rsidR="009E7525">
        <w:t>‘</w:t>
      </w:r>
      <w:r w:rsidR="00BC0293">
        <w:t>Web</w:t>
      </w:r>
      <w:r w:rsidR="009E7525">
        <w:t>’ e um aplicativo ‘M</w:t>
      </w:r>
      <w:r w:rsidR="00BC0293">
        <w:t>obile</w:t>
      </w:r>
      <w:r w:rsidR="009E7525">
        <w:t>’</w:t>
      </w:r>
      <w:r w:rsidR="00BC0293">
        <w:t xml:space="preserve"> que pudesse cadastrar e gerenciar atividades e informações relacionadas.</w:t>
      </w:r>
    </w:p>
    <w:p w14:paraId="095AC662" w14:textId="77777777" w:rsidR="00594629" w:rsidRDefault="00594629" w:rsidP="004863CC">
      <w:pPr>
        <w:pStyle w:val="PargrafodaLista"/>
        <w:spacing w:line="360" w:lineRule="auto"/>
        <w:ind w:left="1440"/>
        <w:jc w:val="both"/>
      </w:pPr>
    </w:p>
    <w:p w14:paraId="53AEAB7F" w14:textId="72493336" w:rsidR="00D07AB8" w:rsidRDefault="00BC0293" w:rsidP="00D07AB8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5" w:name="_Toc22541898"/>
      <w:r>
        <w:rPr>
          <w:rFonts w:ascii="Arial" w:hAnsi="Arial" w:cs="Arial"/>
          <w:b/>
          <w:color w:val="auto"/>
          <w:sz w:val="22"/>
          <w:szCs w:val="22"/>
        </w:rPr>
        <w:t>noções básicas sobre o ambiente do usuário</w:t>
      </w:r>
      <w:bookmarkEnd w:id="5"/>
    </w:p>
    <w:p w14:paraId="6EF6119B" w14:textId="77777777" w:rsidR="00D07AB8" w:rsidRPr="00762A73" w:rsidRDefault="00D07AB8" w:rsidP="00D07AB8">
      <w:pPr>
        <w:rPr>
          <w:rFonts w:ascii="Arial" w:hAnsi="Arial" w:cs="Arial"/>
          <w:color w:val="auto"/>
          <w:sz w:val="22"/>
          <w:szCs w:val="22"/>
        </w:rPr>
      </w:pPr>
    </w:p>
    <w:p w14:paraId="5B8230FF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Quem são os seus usuários</w:t>
      </w:r>
      <w:r w:rsidRPr="007B0635">
        <w:t>?</w:t>
      </w:r>
    </w:p>
    <w:p w14:paraId="2C9E850C" w14:textId="3F0D0986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e</w:t>
      </w:r>
      <w:r w:rsidR="00E26468">
        <w:t xml:space="preserve"> o</w:t>
      </w:r>
      <w:r>
        <w:t xml:space="preserve"> seus alunos.</w:t>
      </w:r>
    </w:p>
    <w:p w14:paraId="5862F21A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Qual é a formação educacional</w:t>
      </w:r>
      <w:r w:rsidRPr="007B0635">
        <w:t>?</w:t>
      </w:r>
    </w:p>
    <w:p w14:paraId="66EEB9FE" w14:textId="77777777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Ensino superior/médio.</w:t>
      </w:r>
    </w:p>
    <w:p w14:paraId="6F622A59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Quais são seus conhecimentos de computador</w:t>
      </w:r>
      <w:r w:rsidRPr="007B0635">
        <w:t>?</w:t>
      </w:r>
    </w:p>
    <w:p w14:paraId="23FF99CF" w14:textId="77777777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Informática básica.</w:t>
      </w:r>
    </w:p>
    <w:p w14:paraId="1FBC6F3F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Os usuários estão familiarizados com este tipo de aplicativo</w:t>
      </w:r>
      <w:r w:rsidRPr="007B0635">
        <w:t>?</w:t>
      </w:r>
    </w:p>
    <w:p w14:paraId="131022CF" w14:textId="44F0D5EF" w:rsidR="00594629" w:rsidRDefault="00BC0293" w:rsidP="00594629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Não.</w:t>
      </w:r>
    </w:p>
    <w:p w14:paraId="165291BA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Que plataformas estão sendo usadas</w:t>
      </w:r>
      <w:r w:rsidRPr="007B0635">
        <w:t>?</w:t>
      </w:r>
    </w:p>
    <w:p w14:paraId="78AD42D1" w14:textId="0D6E47F6" w:rsidR="00BC0293" w:rsidRDefault="004863CC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Plataformas Web e Mobile (</w:t>
      </w:r>
      <w:proofErr w:type="spellStart"/>
      <w:r>
        <w:t>Android</w:t>
      </w:r>
      <w:proofErr w:type="spellEnd"/>
      <w:r>
        <w:t>).</w:t>
      </w:r>
    </w:p>
    <w:p w14:paraId="29E9393F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Quais são seus planos para plataformas futuras</w:t>
      </w:r>
      <w:r w:rsidRPr="007B0635">
        <w:t>?</w:t>
      </w:r>
    </w:p>
    <w:p w14:paraId="73460053" w14:textId="77777777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N/A.</w:t>
      </w:r>
    </w:p>
    <w:p w14:paraId="5F875335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lastRenderedPageBreak/>
        <w:t>Quais são as suas expectativas em relação à usabilidade do produto</w:t>
      </w:r>
      <w:r w:rsidRPr="007B0635">
        <w:t>?</w:t>
      </w:r>
    </w:p>
    <w:p w14:paraId="658FF730" w14:textId="77777777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Produto bem intuitivo e com fácil interação.</w:t>
      </w:r>
    </w:p>
    <w:p w14:paraId="5F0ACB98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Quais são suas expectativas em relação ao tempo de treinamento</w:t>
      </w:r>
      <w:r w:rsidRPr="007B0635">
        <w:t>?</w:t>
      </w:r>
    </w:p>
    <w:p w14:paraId="3C317A49" w14:textId="46B6A649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Dois dias</w:t>
      </w:r>
      <w:r w:rsidR="000543AE">
        <w:t xml:space="preserve"> no máximo</w:t>
      </w:r>
      <w:r>
        <w:t>.</w:t>
      </w:r>
    </w:p>
    <w:p w14:paraId="512D03DB" w14:textId="77777777" w:rsidR="00BC0293" w:rsidRDefault="00BC0293" w:rsidP="00BC0293">
      <w:pPr>
        <w:pStyle w:val="PargrafodaLista"/>
        <w:numPr>
          <w:ilvl w:val="0"/>
          <w:numId w:val="8"/>
        </w:numPr>
        <w:spacing w:line="360" w:lineRule="auto"/>
        <w:jc w:val="both"/>
      </w:pPr>
      <w:r>
        <w:rPr>
          <w:b/>
        </w:rPr>
        <w:t>Que tipos de documentação impressa e on-line são necessárias</w:t>
      </w:r>
      <w:r w:rsidRPr="007B0635">
        <w:t>?</w:t>
      </w:r>
    </w:p>
    <w:p w14:paraId="78E27ADC" w14:textId="77777777" w:rsidR="00BC0293" w:rsidRDefault="00BC0293" w:rsidP="00BC0293">
      <w:pPr>
        <w:pStyle w:val="PargrafodaLista"/>
        <w:numPr>
          <w:ilvl w:val="1"/>
          <w:numId w:val="8"/>
        </w:numPr>
        <w:spacing w:line="360" w:lineRule="auto"/>
        <w:jc w:val="both"/>
      </w:pPr>
      <w:r>
        <w:t>Documentação do software.</w:t>
      </w:r>
    </w:p>
    <w:p w14:paraId="00719655" w14:textId="77777777" w:rsidR="009E7525" w:rsidRDefault="009E7525" w:rsidP="009E7525">
      <w:pPr>
        <w:pStyle w:val="PargrafodaLista"/>
        <w:spacing w:line="360" w:lineRule="auto"/>
        <w:ind w:left="1440"/>
        <w:jc w:val="both"/>
      </w:pPr>
    </w:p>
    <w:p w14:paraId="529863C8" w14:textId="3C842248" w:rsidR="009E405A" w:rsidRPr="00762A73" w:rsidRDefault="00BC0293" w:rsidP="009E405A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6" w:name="_Toc22541899"/>
      <w:r>
        <w:rPr>
          <w:rFonts w:ascii="Arial" w:hAnsi="Arial" w:cs="Arial"/>
          <w:b/>
          <w:color w:val="auto"/>
          <w:sz w:val="22"/>
          <w:szCs w:val="22"/>
        </w:rPr>
        <w:t>considerações finais</w:t>
      </w:r>
      <w:bookmarkEnd w:id="6"/>
    </w:p>
    <w:p w14:paraId="0E996E71" w14:textId="77777777" w:rsidR="009E405A" w:rsidRDefault="009E405A" w:rsidP="009E405A">
      <w:pPr>
        <w:pStyle w:val="PargrafodaLista"/>
        <w:jc w:val="both"/>
        <w:rPr>
          <w:rFonts w:cs="Arial"/>
          <w:sz w:val="24"/>
          <w:szCs w:val="24"/>
        </w:rPr>
      </w:pPr>
    </w:p>
    <w:p w14:paraId="00C6BB39" w14:textId="77777777" w:rsidR="00BC0293" w:rsidRPr="00BC0293" w:rsidRDefault="00BC0293" w:rsidP="00D614C3">
      <w:pPr>
        <w:spacing w:line="360" w:lineRule="auto"/>
        <w:ind w:left="426" w:firstLine="709"/>
        <w:jc w:val="both"/>
        <w:rPr>
          <w:rFonts w:ascii="Arial" w:hAnsi="Arial" w:cs="Arial"/>
          <w:color w:val="auto"/>
          <w:sz w:val="22"/>
        </w:rPr>
      </w:pPr>
      <w:r w:rsidRPr="00BC0293">
        <w:rPr>
          <w:rFonts w:ascii="Arial" w:hAnsi="Arial" w:cs="Arial"/>
          <w:color w:val="auto"/>
          <w:sz w:val="22"/>
        </w:rPr>
        <w:t>Baseado nas informações repassadas pelo personal trainer, percebe-se que existe uma grande dificuldade em acompanhar e monitorar o cronograma de treinamento dos seus alunos.</w:t>
      </w:r>
    </w:p>
    <w:p w14:paraId="03065AAD" w14:textId="23E06AD1" w:rsidR="009E405A" w:rsidRPr="00762A73" w:rsidRDefault="00BC0293" w:rsidP="009E405A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7" w:name="_Toc22541900"/>
      <w:r>
        <w:rPr>
          <w:rFonts w:ascii="Arial" w:hAnsi="Arial" w:cs="Arial"/>
          <w:b/>
          <w:color w:val="auto"/>
          <w:sz w:val="22"/>
          <w:szCs w:val="22"/>
        </w:rPr>
        <w:t>opiniões dos analista sobre o problema envolvido (validar ou invalidar suposições)</w:t>
      </w:r>
      <w:bookmarkEnd w:id="7"/>
    </w:p>
    <w:p w14:paraId="25D13F38" w14:textId="567FE730" w:rsidR="009E405A" w:rsidRDefault="00406C04" w:rsidP="00406C04">
      <w:pPr>
        <w:pStyle w:val="PargrafodaLista"/>
        <w:tabs>
          <w:tab w:val="left" w:pos="2558"/>
        </w:tabs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2E61A0B7" w14:textId="731FB51B" w:rsidR="00BC0293" w:rsidRPr="00BC0293" w:rsidRDefault="00BC0293" w:rsidP="00D614C3">
      <w:pPr>
        <w:spacing w:line="360" w:lineRule="auto"/>
        <w:ind w:left="426" w:firstLine="720"/>
        <w:jc w:val="both"/>
        <w:rPr>
          <w:rFonts w:ascii="Arial" w:hAnsi="Arial" w:cs="Arial"/>
          <w:color w:val="auto"/>
          <w:sz w:val="22"/>
        </w:rPr>
      </w:pPr>
      <w:r w:rsidRPr="00BC0293">
        <w:rPr>
          <w:rFonts w:ascii="Arial" w:hAnsi="Arial" w:cs="Arial"/>
          <w:color w:val="auto"/>
          <w:sz w:val="22"/>
        </w:rPr>
        <w:t>A problemática que envolve o gerenciamento de treino nas academias por parte do personal trainer, acontece praticamente de forma rotineira, a falta de locomoção para que o personal possa atender a todos os alunos é a princ</w:t>
      </w:r>
      <w:r w:rsidR="00E26468">
        <w:rPr>
          <w:rFonts w:ascii="Arial" w:hAnsi="Arial" w:cs="Arial"/>
          <w:color w:val="auto"/>
          <w:sz w:val="22"/>
        </w:rPr>
        <w:t xml:space="preserve">ipal causa. Com a criação desta aplicação </w:t>
      </w:r>
      <w:r w:rsidRPr="00BC0293">
        <w:rPr>
          <w:rFonts w:ascii="Arial" w:hAnsi="Arial" w:cs="Arial"/>
          <w:color w:val="auto"/>
          <w:sz w:val="22"/>
        </w:rPr>
        <w:t>inovador</w:t>
      </w:r>
      <w:r w:rsidR="00E26468">
        <w:rPr>
          <w:rFonts w:ascii="Arial" w:hAnsi="Arial" w:cs="Arial"/>
          <w:color w:val="auto"/>
          <w:sz w:val="22"/>
        </w:rPr>
        <w:t>a</w:t>
      </w:r>
      <w:r w:rsidRPr="00BC0293">
        <w:rPr>
          <w:rFonts w:ascii="Arial" w:hAnsi="Arial" w:cs="Arial"/>
          <w:color w:val="auto"/>
          <w:sz w:val="22"/>
        </w:rPr>
        <w:t xml:space="preserve"> que atenda às necessidades dos profissionais de educação física, estaremos trazendo uma maior comodidade e autonomia para o personal e os seus alunos.</w:t>
      </w:r>
    </w:p>
    <w:p w14:paraId="7D967D7E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Trata-se de um problema real</w:t>
      </w:r>
      <w:r w:rsidRPr="007B0635">
        <w:t>?</w:t>
      </w:r>
    </w:p>
    <w:p w14:paraId="11593480" w14:textId="77777777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sim.</w:t>
      </w:r>
    </w:p>
    <w:p w14:paraId="263FD15E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Quais são as causas do problema</w:t>
      </w:r>
      <w:r w:rsidRPr="007B0635">
        <w:t>?</w:t>
      </w:r>
    </w:p>
    <w:p w14:paraId="794FC5D5" w14:textId="4B59FAB3" w:rsidR="00BC0293" w:rsidRDefault="00E26468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 falta de uma aplicação no mercado que possa realizar o</w:t>
      </w:r>
      <w:r w:rsidR="00BC0293">
        <w:t xml:space="preserve"> gerencia de treinamento de forma ágil e que ofereça total autonomia para a</w:t>
      </w:r>
      <w:r>
        <w:t>queles que precisarão utilizar a aplicação</w:t>
      </w:r>
      <w:r w:rsidR="00BC0293">
        <w:t>.</w:t>
      </w:r>
    </w:p>
    <w:p w14:paraId="04656F8C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é possível solucioná-lo no momento</w:t>
      </w:r>
      <w:r w:rsidRPr="007B0635">
        <w:t>?</w:t>
      </w:r>
    </w:p>
    <w:p w14:paraId="42750861" w14:textId="6311713C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Desenvolvend</w:t>
      </w:r>
      <w:r w:rsidR="00E26468">
        <w:t xml:space="preserve">o uma aplicação </w:t>
      </w:r>
      <w:r>
        <w:t xml:space="preserve">que seja totalmente útil para atender as necessidades dos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>.</w:t>
      </w:r>
    </w:p>
    <w:p w14:paraId="57747B7B" w14:textId="1833B844" w:rsidR="00594629" w:rsidRDefault="00406C04" w:rsidP="00406C04">
      <w:pPr>
        <w:pStyle w:val="PargrafodaLista"/>
        <w:tabs>
          <w:tab w:val="left" w:pos="4148"/>
        </w:tabs>
        <w:spacing w:after="0" w:line="240" w:lineRule="auto"/>
        <w:jc w:val="both"/>
      </w:pPr>
      <w:r>
        <w:tab/>
      </w:r>
    </w:p>
    <w:p w14:paraId="1ECF45C2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você gostaria de solucioná-lo</w:t>
      </w:r>
      <w:r w:rsidRPr="007B0635">
        <w:t>?</w:t>
      </w:r>
    </w:p>
    <w:p w14:paraId="10B3F91F" w14:textId="20A0FB05" w:rsidR="00BC0293" w:rsidRDefault="00E26468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Uma aplicação</w:t>
      </w:r>
      <w:r w:rsidR="009E7525">
        <w:t xml:space="preserve"> </w:t>
      </w:r>
      <w:r w:rsidR="00BC0293">
        <w:t>que se adequa as necessidades dos usuários;</w:t>
      </w:r>
    </w:p>
    <w:p w14:paraId="6368E557" w14:textId="2D89D459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Permitindo to</w:t>
      </w:r>
      <w:r w:rsidR="009E7525">
        <w:t>tal autonomia entre os usuários;</w:t>
      </w:r>
    </w:p>
    <w:p w14:paraId="4A331498" w14:textId="77777777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Que seja de fácil utilização.</w:t>
      </w:r>
    </w:p>
    <w:p w14:paraId="3D82D598" w14:textId="67E29F1D" w:rsidR="008E6C54" w:rsidRPr="00762A73" w:rsidRDefault="00BC0293" w:rsidP="008E6C54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8" w:name="_Toc22541901"/>
      <w:r>
        <w:rPr>
          <w:rFonts w:ascii="Arial" w:hAnsi="Arial" w:cs="Arial"/>
          <w:b/>
          <w:color w:val="auto"/>
          <w:sz w:val="22"/>
          <w:szCs w:val="22"/>
        </w:rPr>
        <w:lastRenderedPageBreak/>
        <w:t>avaliação de sua solução</w:t>
      </w:r>
      <w:bookmarkEnd w:id="8"/>
    </w:p>
    <w:p w14:paraId="1605B21E" w14:textId="246BD63B" w:rsidR="00802DA3" w:rsidRDefault="00406C04" w:rsidP="00406C04">
      <w:pPr>
        <w:pStyle w:val="PargrafodaLista"/>
        <w:tabs>
          <w:tab w:val="left" w:pos="1741"/>
        </w:tabs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08DB250B" w14:textId="0D76DF86" w:rsidR="00BC0293" w:rsidRDefault="00BC0293" w:rsidP="00D614C3">
      <w:pPr>
        <w:spacing w:line="360" w:lineRule="auto"/>
        <w:ind w:left="426" w:firstLine="709"/>
        <w:jc w:val="both"/>
        <w:rPr>
          <w:rFonts w:ascii="Arial" w:hAnsi="Arial" w:cs="Arial"/>
          <w:color w:val="auto"/>
          <w:sz w:val="22"/>
        </w:rPr>
      </w:pPr>
      <w:r w:rsidRPr="00BC0293">
        <w:rPr>
          <w:rFonts w:ascii="Arial" w:hAnsi="Arial" w:cs="Arial"/>
          <w:color w:val="auto"/>
          <w:sz w:val="22"/>
        </w:rPr>
        <w:t xml:space="preserve">Esta </w:t>
      </w:r>
      <w:r w:rsidR="00E26468">
        <w:rPr>
          <w:rFonts w:ascii="Arial" w:hAnsi="Arial" w:cs="Arial"/>
          <w:color w:val="auto"/>
          <w:sz w:val="22"/>
        </w:rPr>
        <w:t>aplicação</w:t>
      </w:r>
      <w:r w:rsidRPr="00BC0293">
        <w:rPr>
          <w:rFonts w:ascii="Arial" w:hAnsi="Arial" w:cs="Arial"/>
          <w:color w:val="auto"/>
          <w:sz w:val="22"/>
        </w:rPr>
        <w:t xml:space="preserve"> será de suma importância, pois diminuirá a distância e a falta de comunicação entre personal trainer e alunos, permitindo que o profissional possa atender a diversos alunos de forma simultânea.</w:t>
      </w:r>
      <w:r>
        <w:rPr>
          <w:rFonts w:ascii="Arial" w:hAnsi="Arial" w:cs="Arial"/>
          <w:color w:val="auto"/>
          <w:sz w:val="22"/>
        </w:rPr>
        <w:t xml:space="preserve"> </w:t>
      </w:r>
    </w:p>
    <w:p w14:paraId="73314ED2" w14:textId="77777777" w:rsidR="00BC0293" w:rsidRDefault="00BC0293" w:rsidP="00BC0293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você classificaria a importância desses recursos</w:t>
      </w:r>
      <w:r w:rsidRPr="007B0635">
        <w:t>?</w:t>
      </w:r>
    </w:p>
    <w:p w14:paraId="45A9C1E7" w14:textId="23DE11CF" w:rsidR="00BC0293" w:rsidRDefault="00BC0293" w:rsidP="00BC0293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Grande importância.</w:t>
      </w:r>
    </w:p>
    <w:p w14:paraId="3D1B5E01" w14:textId="6B37CC35" w:rsidR="00802DA3" w:rsidRPr="00762A73" w:rsidRDefault="00040B2D" w:rsidP="00802DA3">
      <w:pPr>
        <w:pStyle w:val="Ttulo1"/>
        <w:keepNext/>
        <w:keepLines/>
        <w:numPr>
          <w:ilvl w:val="0"/>
          <w:numId w:val="7"/>
        </w:numPr>
        <w:shd w:val="clear" w:color="auto" w:fill="F2F2F2" w:themeFill="background1" w:themeFillShade="F2"/>
        <w:spacing w:before="240" w:after="0" w:line="360" w:lineRule="auto"/>
        <w:contextualSpacing w:val="0"/>
        <w:rPr>
          <w:rFonts w:ascii="Arial" w:hAnsi="Arial" w:cs="Arial"/>
          <w:b/>
          <w:color w:val="auto"/>
          <w:sz w:val="22"/>
          <w:szCs w:val="22"/>
        </w:rPr>
      </w:pPr>
      <w:bookmarkStart w:id="9" w:name="_Toc22541902"/>
      <w:r>
        <w:rPr>
          <w:rFonts w:ascii="Arial" w:hAnsi="Arial" w:cs="Arial"/>
          <w:b/>
          <w:color w:val="auto"/>
          <w:sz w:val="22"/>
          <w:szCs w:val="22"/>
        </w:rPr>
        <w:t>avaliação da confiabilidade, do desempenho e das necessidades de suporte</w:t>
      </w:r>
      <w:bookmarkEnd w:id="9"/>
    </w:p>
    <w:p w14:paraId="5DF21A36" w14:textId="77777777" w:rsidR="00802DA3" w:rsidRDefault="00802DA3" w:rsidP="00802DA3">
      <w:pPr>
        <w:pStyle w:val="PargrafodaLista"/>
        <w:jc w:val="both"/>
        <w:rPr>
          <w:rFonts w:cs="Arial"/>
          <w:sz w:val="24"/>
          <w:szCs w:val="24"/>
        </w:rPr>
      </w:pPr>
    </w:p>
    <w:p w14:paraId="56D8691B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Quais são as suas expectativas em relação à confiabilidade</w:t>
      </w:r>
      <w:r w:rsidRPr="008D52A4">
        <w:rPr>
          <w:b/>
        </w:rPr>
        <w:t>?</w:t>
      </w:r>
    </w:p>
    <w:p w14:paraId="47451A9B" w14:textId="7A61FA01" w:rsidR="00040B2D" w:rsidRDefault="00E26468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Aplicação estável e que não seja propicia</w:t>
      </w:r>
      <w:r w:rsidR="00040B2D">
        <w:t xml:space="preserve"> a perca de informações.</w:t>
      </w:r>
    </w:p>
    <w:p w14:paraId="411A986E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Quais são as suas expectativas em relação ao desempenho</w:t>
      </w:r>
      <w:r w:rsidRPr="008D52A4">
        <w:rPr>
          <w:b/>
        </w:rPr>
        <w:t>?</w:t>
      </w:r>
    </w:p>
    <w:p w14:paraId="345691EC" w14:textId="33A80FA0" w:rsidR="00040B2D" w:rsidRDefault="00E26468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Aplicação</w:t>
      </w:r>
      <w:r w:rsidR="00040B2D">
        <w:t xml:space="preserve"> com trocas rápidas de informações, com desempenho esperado.</w:t>
      </w:r>
    </w:p>
    <w:p w14:paraId="7828DC07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Você ou outras pessoas darão suporte ao produto</w:t>
      </w:r>
      <w:r w:rsidRPr="008D52A4">
        <w:rPr>
          <w:b/>
        </w:rPr>
        <w:t>?</w:t>
      </w:r>
    </w:p>
    <w:p w14:paraId="528DFBD1" w14:textId="77777777" w:rsidR="00040B2D" w:rsidRDefault="00040B2D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Sim.</w:t>
      </w:r>
    </w:p>
    <w:p w14:paraId="2C0263C2" w14:textId="77777777" w:rsidR="00040B2D" w:rsidRPr="008D52A4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</w:rPr>
      </w:pPr>
      <w:r>
        <w:rPr>
          <w:b/>
        </w:rPr>
        <w:t>Você tem necessidade especiais de suporte</w:t>
      </w:r>
      <w:r w:rsidRPr="008D52A4">
        <w:rPr>
          <w:b/>
        </w:rPr>
        <w:t>? E o acesso a serviços e a manutenção?</w:t>
      </w:r>
    </w:p>
    <w:p w14:paraId="72B9D35A" w14:textId="77777777" w:rsidR="00040B2D" w:rsidRDefault="00040B2D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O suporte não exige necessidades especiais.</w:t>
      </w:r>
    </w:p>
    <w:p w14:paraId="5DEE27A4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Quais são os requisitos de segurança</w:t>
      </w:r>
      <w:r w:rsidRPr="007B0635">
        <w:t>?</w:t>
      </w:r>
    </w:p>
    <w:p w14:paraId="1473B9D7" w14:textId="77777777" w:rsidR="00040B2D" w:rsidRDefault="00040B2D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Determinar perfis de usuários com diferentes permissões através de login no sistema. Backups do banco de dados, sendo realizados constantemente e salvos em ambiente seguro.</w:t>
      </w:r>
    </w:p>
    <w:p w14:paraId="36AD18DD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Quais são os requisitos de instalação e de configuração</w:t>
      </w:r>
      <w:r w:rsidRPr="007B0635">
        <w:t>?</w:t>
      </w:r>
    </w:p>
    <w:p w14:paraId="299FB31F" w14:textId="77777777" w:rsidR="00040B2D" w:rsidRDefault="00040B2D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Disponibilidade de rede e equipamentos com condições suficiente para o bom desempenho da aplicação.</w:t>
      </w:r>
    </w:p>
    <w:p w14:paraId="6EA7881F" w14:textId="77777777" w:rsidR="00040B2D" w:rsidRDefault="00040B2D" w:rsidP="00040B2D">
      <w:pPr>
        <w:pStyle w:val="PargrafodaLista"/>
        <w:numPr>
          <w:ilvl w:val="0"/>
          <w:numId w:val="17"/>
        </w:numPr>
        <w:spacing w:line="360" w:lineRule="auto"/>
        <w:jc w:val="both"/>
      </w:pPr>
      <w:r>
        <w:rPr>
          <w:b/>
        </w:rPr>
        <w:t>Como o software será distribuído</w:t>
      </w:r>
      <w:r w:rsidRPr="007B0635">
        <w:t>?</w:t>
      </w:r>
    </w:p>
    <w:p w14:paraId="2C1E01A0" w14:textId="59FA4CB9" w:rsidR="00040B2D" w:rsidRDefault="00E26468" w:rsidP="00040B2D">
      <w:pPr>
        <w:pStyle w:val="PargrafodaLista"/>
        <w:numPr>
          <w:ilvl w:val="1"/>
          <w:numId w:val="17"/>
        </w:numPr>
        <w:spacing w:line="360" w:lineRule="auto"/>
        <w:jc w:val="both"/>
      </w:pPr>
      <w:r>
        <w:t>A aplicação mobile será distribuída</w:t>
      </w:r>
      <w:r w:rsidR="00040B2D">
        <w:t xml:space="preserve"> </w:t>
      </w:r>
      <w:r w:rsidR="009E7525">
        <w:t xml:space="preserve">em releases futuras </w:t>
      </w:r>
      <w:bookmarkStart w:id="10" w:name="_GoBack"/>
      <w:bookmarkEnd w:id="10"/>
      <w:r w:rsidR="00040B2D">
        <w:t>através do Google play</w:t>
      </w:r>
      <w:r>
        <w:t>.</w:t>
      </w:r>
      <w:r w:rsidR="00040B2D">
        <w:t xml:space="preserve"> </w:t>
      </w:r>
      <w:r>
        <w:t>E</w:t>
      </w:r>
      <w:r w:rsidR="00040B2D">
        <w:t xml:space="preserve"> </w:t>
      </w:r>
      <w:r w:rsidR="00601960">
        <w:t>p</w:t>
      </w:r>
      <w:r w:rsidR="00040B2D">
        <w:t>o</w:t>
      </w:r>
      <w:r w:rsidR="00601960">
        <w:t>r meio de uma aplicação</w:t>
      </w:r>
      <w:r w:rsidR="00040B2D">
        <w:t xml:space="preserve"> Web para a gestão e acompanhamento dos exercícios</w:t>
      </w:r>
      <w:r w:rsidR="00601960">
        <w:t xml:space="preserve"> por parte do personal</w:t>
      </w:r>
      <w:r w:rsidR="00040B2D">
        <w:t>.</w:t>
      </w:r>
    </w:p>
    <w:sectPr w:rsidR="00040B2D" w:rsidSect="00614362">
      <w:headerReference w:type="default" r:id="rId15"/>
      <w:footerReference w:type="default" r:id="rId16"/>
      <w:pgSz w:w="11906" w:h="16838" w:code="9"/>
      <w:pgMar w:top="1134" w:right="1134" w:bottom="1134" w:left="1134" w:header="11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5E2DD" w14:textId="77777777" w:rsidR="008527DF" w:rsidRDefault="008527DF" w:rsidP="00A66B18">
      <w:pPr>
        <w:spacing w:after="0"/>
      </w:pPr>
      <w:r>
        <w:separator/>
      </w:r>
    </w:p>
  </w:endnote>
  <w:endnote w:type="continuationSeparator" w:id="0">
    <w:p w14:paraId="14271270" w14:textId="77777777" w:rsidR="008527DF" w:rsidRDefault="008527DF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4875"/>
      <w:docPartObj>
        <w:docPartGallery w:val="Page Numbers (Bottom of Page)"/>
        <w:docPartUnique/>
      </w:docPartObj>
    </w:sdtPr>
    <w:sdtEndPr/>
    <w:sdtContent>
      <w:p w14:paraId="1E03C58A" w14:textId="78498115" w:rsidR="00E5687E" w:rsidRDefault="00E5687E">
        <w:pPr>
          <w:pStyle w:val="Rodap"/>
          <w:jc w:val="center"/>
        </w:pPr>
      </w:p>
      <w:p w14:paraId="11BE06FE" w14:textId="0CB47A87" w:rsidR="00E5687E" w:rsidRDefault="008527DF">
        <w:pPr>
          <w:pStyle w:val="Rodap"/>
          <w:jc w:val="center"/>
        </w:pPr>
      </w:p>
    </w:sdtContent>
  </w:sdt>
  <w:p w14:paraId="48144C57" w14:textId="77777777" w:rsidR="00C97715" w:rsidRDefault="00C977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7282392"/>
      <w:docPartObj>
        <w:docPartGallery w:val="Page Numbers (Bottom of Page)"/>
        <w:docPartUnique/>
      </w:docPartObj>
    </w:sdtPr>
    <w:sdtEndPr/>
    <w:sdtContent>
      <w:p w14:paraId="610AB260" w14:textId="73F01E81" w:rsidR="00910115" w:rsidRDefault="00910115">
        <w:pPr>
          <w:pStyle w:val="Rodap"/>
          <w:jc w:val="center"/>
        </w:pPr>
        <w:r>
          <w:rPr>
            <w:noProof/>
            <w:lang w:val="pt-BR" w:eastAsia="pt-BR"/>
          </w:rPr>
          <mc:AlternateContent>
            <mc:Choice Requires="wps">
              <w:drawing>
                <wp:inline distT="0" distB="0" distL="0" distR="0" wp14:anchorId="16C483C2" wp14:editId="678F7D6F">
                  <wp:extent cx="5467350" cy="45085"/>
                  <wp:effectExtent l="9525" t="9525" r="0" b="2540"/>
                  <wp:docPr id="11" name="Fluxograma: Decisão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3619DA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BK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CMoZBK&#10;wAIAAII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6A04D5" w14:textId="5B47FE35" w:rsidR="00910115" w:rsidRDefault="00910115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E7525" w:rsidRPr="009E7525">
          <w:rPr>
            <w:noProof/>
            <w:lang w:val="pt-BR"/>
          </w:rPr>
          <w:t>6</w:t>
        </w:r>
        <w:r>
          <w:fldChar w:fldCharType="end"/>
        </w:r>
      </w:p>
    </w:sdtContent>
  </w:sdt>
  <w:p w14:paraId="130CAC42" w14:textId="77777777" w:rsidR="00B629FF" w:rsidRPr="005876BA" w:rsidRDefault="00B629FF" w:rsidP="004A1DAE">
    <w:pPr>
      <w:jc w:val="center"/>
      <w:rPr>
        <w:color w:val="D9D9D9" w:themeColor="background1" w:themeShade="D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4153E" w14:textId="77777777" w:rsidR="008527DF" w:rsidRDefault="008527DF" w:rsidP="00A66B18">
      <w:pPr>
        <w:spacing w:after="0"/>
      </w:pPr>
      <w:r>
        <w:separator/>
      </w:r>
    </w:p>
  </w:footnote>
  <w:footnote w:type="continuationSeparator" w:id="0">
    <w:p w14:paraId="2E3F79D4" w14:textId="77777777" w:rsidR="008527DF" w:rsidRDefault="008527DF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98402" w14:textId="77777777" w:rsidR="00107A91" w:rsidRDefault="00741275">
    <w:pPr>
      <w:pStyle w:val="Cabealho"/>
    </w:pPr>
    <w:r w:rsidRPr="0041428F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0346D16" wp14:editId="4649A4AE">
              <wp:simplePos x="0" y="0"/>
              <wp:positionH relativeFrom="column">
                <wp:posOffset>-552450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" name="Elemento gráfico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" name="Forma Livr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orma Livr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orma Livr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a Livr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9F0B54" id="Elemento gráfico 17" o:spid="_x0000_s1026" alt="Curved accent shapes that collectively build the header design" style="position:absolute;margin-left:-43.5pt;margin-top:-36pt;width:649.5pt;height:238.6pt;z-index:-25165516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">
              <v:shape id="Forma Livr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" path="m3869531,1359694v,,-489585,474345,-1509712,384810c1339691,1654969,936784,1180624,7144,1287304l7144,7144r3862387,l3869531,1359694xe" fillcolor="#b2b2b2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" path="m7144,1699736v,,1403032,618173,2927032,-215265c4459129,651986,5998369,893921,5998369,893921r,-886777l7144,7144r,1692592xe" fillcolor="#dd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" path="m7144,7144r,606742c647224,1034891,2136934,964406,3546634,574834,4882039,205264,5998369,893921,5998369,893921r,-886777l7144,7144xe" fillcolor="#ddd [3204]" stroked="f">
                <v:fill color2="#eaeaea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" path="m7144,481489c380524,602456,751999,764381,1305401,812959,2325529,902494,2815114,428149,2815114,428149r,-421005c2332196,236696,1376839,568166,7144,481489xe" fillcolor="#b2b2b2 [3205]" stroked="f">
                <v:fill color2="#858585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A4201" w14:textId="48D4D54F" w:rsidR="00C97715" w:rsidRDefault="004A1DAE" w:rsidP="004A1DAE">
    <w:pPr>
      <w:pStyle w:val="Cabealho"/>
      <w:ind w:left="-1560" w:right="-1134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B6F85" w14:textId="00167626" w:rsidR="00B629FF" w:rsidRDefault="003758AC" w:rsidP="004A1DAE">
    <w:pPr>
      <w:pStyle w:val="Cabealho"/>
      <w:ind w:left="-1560" w:right="-1134"/>
    </w:pPr>
    <w:r>
      <w:rPr>
        <w:noProof/>
        <w:lang w:val="pt-BR" w:eastAsia="pt-BR"/>
      </w:rPr>
      <w:drawing>
        <wp:inline distT="0" distB="0" distL="0" distR="0" wp14:anchorId="6F058DD2" wp14:editId="1A2E044E">
          <wp:extent cx="1335324" cy="362585"/>
          <wp:effectExtent l="0" t="0" r="0" b="0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ftWork.jpe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628" cy="364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1DAE">
      <w:t xml:space="preserve"> </w:t>
    </w:r>
    <w:r w:rsidR="004A1DAE">
      <w:rPr>
        <w:noProof/>
        <w:lang w:val="pt-BR" w:eastAsia="pt-BR"/>
      </w:rPr>
      <w:drawing>
        <wp:inline distT="0" distB="0" distL="0" distR="0" wp14:anchorId="78BF5137" wp14:editId="37ED04B3">
          <wp:extent cx="581312" cy="382905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ftGG.png"/>
                  <pic:cNvPicPr/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4452" cy="384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541E954" w14:textId="77777777" w:rsidR="00B629FF" w:rsidRDefault="00B629FF"/>
  <w:p w14:paraId="0CA11535" w14:textId="77777777" w:rsidR="00B629FF" w:rsidRDefault="00B629FF" w:rsidP="00B629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17F7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E728DD"/>
    <w:multiLevelType w:val="hybridMultilevel"/>
    <w:tmpl w:val="62A2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43652"/>
    <w:multiLevelType w:val="hybridMultilevel"/>
    <w:tmpl w:val="199E1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E47A1"/>
    <w:multiLevelType w:val="hybridMultilevel"/>
    <w:tmpl w:val="3420F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56EC"/>
    <w:multiLevelType w:val="hybridMultilevel"/>
    <w:tmpl w:val="A7088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C24E7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2646370"/>
    <w:multiLevelType w:val="hybridMultilevel"/>
    <w:tmpl w:val="3F309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607A1"/>
    <w:multiLevelType w:val="hybridMultilevel"/>
    <w:tmpl w:val="E5847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80C71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FB931AD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E436C9B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2290622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ACF449A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190768C"/>
    <w:multiLevelType w:val="hybridMultilevel"/>
    <w:tmpl w:val="1996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96560"/>
    <w:multiLevelType w:val="hybridMultilevel"/>
    <w:tmpl w:val="D2964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136EA"/>
    <w:multiLevelType w:val="multilevel"/>
    <w:tmpl w:val="DBB4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7DE91D85"/>
    <w:multiLevelType w:val="hybridMultilevel"/>
    <w:tmpl w:val="3348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3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8"/>
  </w:num>
  <w:num w:numId="14">
    <w:abstractNumId w:val="15"/>
  </w:num>
  <w:num w:numId="15">
    <w:abstractNumId w:val="14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69"/>
    <w:rsid w:val="00020A33"/>
    <w:rsid w:val="00023576"/>
    <w:rsid w:val="00040B2D"/>
    <w:rsid w:val="0004116C"/>
    <w:rsid w:val="00053F98"/>
    <w:rsid w:val="000543AE"/>
    <w:rsid w:val="00075688"/>
    <w:rsid w:val="00083BAA"/>
    <w:rsid w:val="000842CF"/>
    <w:rsid w:val="00096318"/>
    <w:rsid w:val="000A77F1"/>
    <w:rsid w:val="000B56B5"/>
    <w:rsid w:val="000D7C59"/>
    <w:rsid w:val="000E3F0A"/>
    <w:rsid w:val="00103871"/>
    <w:rsid w:val="0010680C"/>
    <w:rsid w:val="00107A91"/>
    <w:rsid w:val="00135A8D"/>
    <w:rsid w:val="00172F7F"/>
    <w:rsid w:val="001766D6"/>
    <w:rsid w:val="001A10F9"/>
    <w:rsid w:val="001B683A"/>
    <w:rsid w:val="001E2320"/>
    <w:rsid w:val="00214E28"/>
    <w:rsid w:val="002226C4"/>
    <w:rsid w:val="002260C7"/>
    <w:rsid w:val="002630AD"/>
    <w:rsid w:val="0026681B"/>
    <w:rsid w:val="0027596A"/>
    <w:rsid w:val="002B0079"/>
    <w:rsid w:val="002C5AD5"/>
    <w:rsid w:val="002E5C89"/>
    <w:rsid w:val="002F2D7F"/>
    <w:rsid w:val="003164F1"/>
    <w:rsid w:val="00317064"/>
    <w:rsid w:val="00352B81"/>
    <w:rsid w:val="00353E71"/>
    <w:rsid w:val="00366F7B"/>
    <w:rsid w:val="003758AC"/>
    <w:rsid w:val="003A0150"/>
    <w:rsid w:val="003B1048"/>
    <w:rsid w:val="003C319A"/>
    <w:rsid w:val="003D5C91"/>
    <w:rsid w:val="003E24DF"/>
    <w:rsid w:val="00406C04"/>
    <w:rsid w:val="0041428F"/>
    <w:rsid w:val="00414E87"/>
    <w:rsid w:val="00425D9D"/>
    <w:rsid w:val="00462530"/>
    <w:rsid w:val="004863CC"/>
    <w:rsid w:val="004A1A6C"/>
    <w:rsid w:val="004A1DAE"/>
    <w:rsid w:val="004A2606"/>
    <w:rsid w:val="004A2B0D"/>
    <w:rsid w:val="004B61A5"/>
    <w:rsid w:val="004C4C76"/>
    <w:rsid w:val="004F455F"/>
    <w:rsid w:val="00501F9D"/>
    <w:rsid w:val="0051653E"/>
    <w:rsid w:val="00557333"/>
    <w:rsid w:val="005744FA"/>
    <w:rsid w:val="00594629"/>
    <w:rsid w:val="005C2210"/>
    <w:rsid w:val="005C2C67"/>
    <w:rsid w:val="00601960"/>
    <w:rsid w:val="0060439D"/>
    <w:rsid w:val="00614362"/>
    <w:rsid w:val="00615018"/>
    <w:rsid w:val="0062123A"/>
    <w:rsid w:val="00625A0C"/>
    <w:rsid w:val="00625FC4"/>
    <w:rsid w:val="00626BFF"/>
    <w:rsid w:val="00636575"/>
    <w:rsid w:val="006429CC"/>
    <w:rsid w:val="00642E04"/>
    <w:rsid w:val="00646E75"/>
    <w:rsid w:val="0065300D"/>
    <w:rsid w:val="00684661"/>
    <w:rsid w:val="00694ACE"/>
    <w:rsid w:val="006A7AC0"/>
    <w:rsid w:val="006F1B33"/>
    <w:rsid w:val="006F6F10"/>
    <w:rsid w:val="00733E57"/>
    <w:rsid w:val="00735A77"/>
    <w:rsid w:val="00741275"/>
    <w:rsid w:val="00762A73"/>
    <w:rsid w:val="00783E79"/>
    <w:rsid w:val="007B3822"/>
    <w:rsid w:val="007B5AE8"/>
    <w:rsid w:val="007C32FB"/>
    <w:rsid w:val="007D47DA"/>
    <w:rsid w:val="007F5192"/>
    <w:rsid w:val="00802DA3"/>
    <w:rsid w:val="008527DF"/>
    <w:rsid w:val="0086299A"/>
    <w:rsid w:val="0089635D"/>
    <w:rsid w:val="008C102E"/>
    <w:rsid w:val="008C6889"/>
    <w:rsid w:val="008E50FB"/>
    <w:rsid w:val="008E6A30"/>
    <w:rsid w:val="008E6C54"/>
    <w:rsid w:val="008F102F"/>
    <w:rsid w:val="008F4D80"/>
    <w:rsid w:val="00910115"/>
    <w:rsid w:val="009457D8"/>
    <w:rsid w:val="00960ECE"/>
    <w:rsid w:val="009818FB"/>
    <w:rsid w:val="009B3ECD"/>
    <w:rsid w:val="009B6182"/>
    <w:rsid w:val="009E405A"/>
    <w:rsid w:val="009E7525"/>
    <w:rsid w:val="009F2FBA"/>
    <w:rsid w:val="009F3BA5"/>
    <w:rsid w:val="00A07E10"/>
    <w:rsid w:val="00A4123F"/>
    <w:rsid w:val="00A66B18"/>
    <w:rsid w:val="00A6783B"/>
    <w:rsid w:val="00A96CF8"/>
    <w:rsid w:val="00AA4E6C"/>
    <w:rsid w:val="00AB2563"/>
    <w:rsid w:val="00AE1388"/>
    <w:rsid w:val="00AF3982"/>
    <w:rsid w:val="00B258AA"/>
    <w:rsid w:val="00B37A44"/>
    <w:rsid w:val="00B50294"/>
    <w:rsid w:val="00B57D6E"/>
    <w:rsid w:val="00B629FF"/>
    <w:rsid w:val="00B63EB8"/>
    <w:rsid w:val="00BC0293"/>
    <w:rsid w:val="00BE3C19"/>
    <w:rsid w:val="00BF39F0"/>
    <w:rsid w:val="00C10BEA"/>
    <w:rsid w:val="00C11E92"/>
    <w:rsid w:val="00C232B5"/>
    <w:rsid w:val="00C3636F"/>
    <w:rsid w:val="00C53B06"/>
    <w:rsid w:val="00C56969"/>
    <w:rsid w:val="00C572F2"/>
    <w:rsid w:val="00C701F7"/>
    <w:rsid w:val="00C70786"/>
    <w:rsid w:val="00C97715"/>
    <w:rsid w:val="00CA6E27"/>
    <w:rsid w:val="00CB1451"/>
    <w:rsid w:val="00CC17EE"/>
    <w:rsid w:val="00CD3035"/>
    <w:rsid w:val="00CD66D6"/>
    <w:rsid w:val="00D07AB8"/>
    <w:rsid w:val="00D60FA0"/>
    <w:rsid w:val="00D614C3"/>
    <w:rsid w:val="00D61B94"/>
    <w:rsid w:val="00D66593"/>
    <w:rsid w:val="00D83F9B"/>
    <w:rsid w:val="00DA2AD5"/>
    <w:rsid w:val="00DA760E"/>
    <w:rsid w:val="00DD61CF"/>
    <w:rsid w:val="00DE6DA2"/>
    <w:rsid w:val="00DF2D30"/>
    <w:rsid w:val="00E04579"/>
    <w:rsid w:val="00E0634F"/>
    <w:rsid w:val="00E26468"/>
    <w:rsid w:val="00E374A2"/>
    <w:rsid w:val="00E52FE1"/>
    <w:rsid w:val="00E55D74"/>
    <w:rsid w:val="00E55F3F"/>
    <w:rsid w:val="00E55F89"/>
    <w:rsid w:val="00E5687E"/>
    <w:rsid w:val="00E626B5"/>
    <w:rsid w:val="00E6540C"/>
    <w:rsid w:val="00E70D80"/>
    <w:rsid w:val="00E81E2A"/>
    <w:rsid w:val="00EA2366"/>
    <w:rsid w:val="00EA25D8"/>
    <w:rsid w:val="00ED3E5E"/>
    <w:rsid w:val="00EE0952"/>
    <w:rsid w:val="00F13990"/>
    <w:rsid w:val="00F5590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1D1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aliases w:val="x'"/>
    <w:basedOn w:val="Normal"/>
    <w:next w:val="Normal"/>
    <w:link w:val="Ttulo1Char"/>
    <w:uiPriority w:val="9"/>
    <w:unhideWhenUsed/>
    <w:qFormat/>
    <w:rsid w:val="003E24DF"/>
    <w:pPr>
      <w:contextualSpacing/>
      <w:outlineLvl w:val="0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x' Char"/>
    <w:basedOn w:val="Fontepargpadro"/>
    <w:link w:val="Ttulo1"/>
    <w:uiPriority w:val="9"/>
    <w:rsid w:val="003E24DF"/>
    <w:rPr>
      <w:rFonts w:asciiTheme="majorHAnsi" w:eastAsiaTheme="majorEastAsia" w:hAnsiTheme="majorHAnsi" w:cstheme="majorBidi"/>
      <w:caps/>
      <w:color w:val="A5A5A5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semiHidden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semiHidden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semiHidden/>
    <w:qFormat/>
    <w:rsid w:val="00A6783B"/>
    <w:pPr>
      <w:contextualSpacing/>
    </w:pPr>
    <w:rPr>
      <w:b/>
      <w:bCs/>
      <w:color w:val="DDDDDD" w:themeColor="accent1"/>
    </w:rPr>
  </w:style>
  <w:style w:type="character" w:customStyle="1" w:styleId="AssinaturaChar">
    <w:name w:val="Assinatura Char"/>
    <w:basedOn w:val="Fontepargpadro"/>
    <w:link w:val="Assinatura"/>
    <w:uiPriority w:val="7"/>
    <w:semiHidden/>
    <w:rsid w:val="004F455F"/>
    <w:rPr>
      <w:rFonts w:eastAsiaTheme="minorHAnsi"/>
      <w:b/>
      <w:bCs/>
      <w:color w:val="DDDDD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4F455F"/>
    <w:pPr>
      <w:spacing w:before="60" w:after="0"/>
    </w:pPr>
    <w:rPr>
      <w:color w:val="auto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A5A5A5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A1A6C"/>
    <w:pPr>
      <w:spacing w:after="1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A6C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69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969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D66D6"/>
    <w:pPr>
      <w:spacing w:line="259" w:lineRule="auto"/>
      <w:contextualSpacing/>
    </w:pPr>
    <w:rPr>
      <w:rFonts w:ascii="Arial" w:hAnsi="Arial"/>
      <w:color w:val="auto"/>
      <w:kern w:val="0"/>
      <w:sz w:val="22"/>
      <w:szCs w:val="22"/>
      <w:lang w:val="pt-BR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66D6"/>
    <w:pPr>
      <w:keepNext/>
      <w:keepLines/>
      <w:spacing w:before="240" w:after="0" w:line="259" w:lineRule="auto"/>
      <w:contextualSpacing w:val="0"/>
      <w:outlineLvl w:val="9"/>
    </w:pPr>
    <w:rPr>
      <w:caps w:val="0"/>
      <w:kern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66D6"/>
    <w:pPr>
      <w:tabs>
        <w:tab w:val="left" w:pos="440"/>
        <w:tab w:val="right" w:leader="dot" w:pos="9061"/>
      </w:tabs>
      <w:spacing w:after="100" w:line="259" w:lineRule="auto"/>
    </w:pPr>
    <w:rPr>
      <w:rFonts w:ascii="Arial" w:hAnsi="Arial" w:cs="Arial"/>
      <w:noProof/>
      <w:color w:val="auto"/>
      <w:kern w:val="0"/>
      <w:sz w:val="22"/>
      <w:szCs w:val="22"/>
      <w:lang w:val="pt-BR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CD66D6"/>
    <w:pPr>
      <w:spacing w:after="100" w:line="259" w:lineRule="auto"/>
      <w:ind w:left="220"/>
    </w:pPr>
    <w:rPr>
      <w:rFonts w:ascii="Arial" w:hAnsi="Arial"/>
      <w:color w:val="auto"/>
      <w:kern w:val="0"/>
      <w:sz w:val="22"/>
      <w:szCs w:val="22"/>
      <w:lang w:val="pt-BR" w:eastAsia="en-US"/>
    </w:rPr>
  </w:style>
  <w:style w:type="character" w:styleId="Hyperlink">
    <w:name w:val="Hyperlink"/>
    <w:basedOn w:val="Fontepargpadro"/>
    <w:uiPriority w:val="99"/>
    <w:unhideWhenUsed/>
    <w:rsid w:val="00CD66D6"/>
    <w:rPr>
      <w:color w:val="5F5F5F" w:themeColor="hyperlink"/>
      <w:u w:val="single"/>
    </w:rPr>
  </w:style>
  <w:style w:type="table" w:styleId="Tabelacomgrade">
    <w:name w:val="Table Grid"/>
    <w:basedOn w:val="Tabelanormal"/>
    <w:uiPriority w:val="39"/>
    <w:rsid w:val="00CD66D6"/>
    <w:rPr>
      <w:rFonts w:eastAsiaTheme="minorHAnsi"/>
      <w:sz w:val="22"/>
      <w:szCs w:val="22"/>
      <w:lang w:val="pt-B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\AppData\Roaming\Microsoft\Templates\Capa%20de%20fax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1E16-2717-4CAC-A52B-2C71389C9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F6DA7D6-3B12-4381-9A4D-465268B9A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E7711-C922-4D57-8EB1-37497298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C9750-E3B3-4C69-94E7-97CEDE52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Capa de fax curva azul.dotx</Template>
  <TotalTime>0</TotalTime>
  <Pages>9</Pages>
  <Words>1631</Words>
  <Characters>8809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2019-04-30T13:12:00Z</dcterms:created>
  <dcterms:modified xsi:type="dcterms:W3CDTF">2019-12-02T13:11:00Z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v-zalu@microsoft.com</vt:lpwstr>
  </property>
  <property fmtid="{D5CDD505-2E9C-101B-9397-08002B2CF9AE}" pid="6" name="MSIP_Label_f42aa342-8706-4288-bd11-ebb85995028c_SetDate">
    <vt:lpwstr>2018-09-18T09:02:35.9884666Z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